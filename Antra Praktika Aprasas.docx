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3195"/>
        <w:gridCol w:w="3227"/>
      </w:tblGrid>
      <w:tr w:rsidR="009744AC" w:rsidRPr="00554E00" w14:paraId="62D765AC" w14:textId="77777777" w:rsidTr="1F5E6737">
        <w:trPr>
          <w:trHeight w:val="1417"/>
        </w:trPr>
        <w:tc>
          <w:tcPr>
            <w:tcW w:w="9638" w:type="dxa"/>
            <w:gridSpan w:val="3"/>
            <w:vAlign w:val="center"/>
          </w:tcPr>
          <w:p w14:paraId="0F01624A" w14:textId="77777777" w:rsidR="009744AC" w:rsidRPr="00554E00" w:rsidRDefault="009744AC" w:rsidP="00AF5BE6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lt-LT"/>
              </w:rPr>
            </w:pPr>
            <w:r w:rsidRPr="00554E00">
              <w:rPr>
                <w:rFonts w:cs="Times New Roman"/>
                <w:b/>
                <w:bCs/>
                <w:szCs w:val="24"/>
                <w:lang w:val="lt-LT"/>
              </w:rPr>
              <w:t>VILNIAUS KOLEGIJA</w:t>
            </w:r>
          </w:p>
          <w:p w14:paraId="43246974" w14:textId="6E3D8B04" w:rsidR="009744AC" w:rsidRPr="00554E00" w:rsidRDefault="009744AC" w:rsidP="00AF5BE6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lt-LT"/>
              </w:rPr>
            </w:pPr>
            <w:r w:rsidRPr="00554E00">
              <w:rPr>
                <w:rFonts w:cs="Times New Roman"/>
                <w:b/>
                <w:bCs/>
                <w:szCs w:val="24"/>
                <w:lang w:val="lt-LT"/>
              </w:rPr>
              <w:t>ELEKTRONIKOS IR INFORMATIK</w:t>
            </w:r>
            <w:r w:rsidR="008D7FA2" w:rsidRPr="00554E00">
              <w:rPr>
                <w:rFonts w:cs="Times New Roman"/>
                <w:b/>
                <w:bCs/>
                <w:szCs w:val="24"/>
                <w:lang w:val="lt-LT"/>
              </w:rPr>
              <w:t>O</w:t>
            </w:r>
            <w:r w:rsidRPr="00554E00">
              <w:rPr>
                <w:rFonts w:cs="Times New Roman"/>
                <w:b/>
                <w:bCs/>
                <w:szCs w:val="24"/>
                <w:lang w:val="lt-LT"/>
              </w:rPr>
              <w:t>S FAKULTETAS</w:t>
            </w:r>
          </w:p>
          <w:p w14:paraId="66EE664C" w14:textId="77777777" w:rsidR="009744AC" w:rsidRPr="00554E00" w:rsidRDefault="009744AC" w:rsidP="00AF5BE6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lt-LT"/>
              </w:rPr>
            </w:pPr>
            <w:r w:rsidRPr="00554E00">
              <w:rPr>
                <w:rFonts w:cs="Times New Roman"/>
                <w:b/>
                <w:bCs/>
                <w:szCs w:val="24"/>
                <w:lang w:val="lt-LT"/>
              </w:rPr>
              <w:t>PROGRAMINĖS ĮRANGOS KATEDRA</w:t>
            </w:r>
          </w:p>
        </w:tc>
      </w:tr>
      <w:tr w:rsidR="009744AC" w:rsidRPr="00554E00" w14:paraId="31A476E6" w14:textId="77777777" w:rsidTr="1F5E6737">
        <w:trPr>
          <w:trHeight w:val="3402"/>
        </w:trPr>
        <w:tc>
          <w:tcPr>
            <w:tcW w:w="9638" w:type="dxa"/>
            <w:gridSpan w:val="3"/>
          </w:tcPr>
          <w:p w14:paraId="7C645F2F" w14:textId="523D4F25" w:rsidR="009744AC" w:rsidRPr="00554E00" w:rsidRDefault="00007C9C" w:rsidP="00AF5BE6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lt-LT"/>
              </w:rPr>
            </w:pPr>
            <w:r>
              <w:rPr>
                <w:rFonts w:cs="Times New Roman"/>
                <w:b/>
                <w:bCs/>
                <w:noProof/>
              </w:rPr>
              <w:t>.</w:t>
            </w:r>
            <w:r w:rsidR="009744AC" w:rsidRPr="00554E00">
              <w:rPr>
                <w:rFonts w:cs="Times New Roman"/>
                <w:b/>
                <w:bCs/>
                <w:noProof/>
              </w:rPr>
              <w:drawing>
                <wp:inline distT="0" distB="0" distL="0" distR="0" wp14:anchorId="25198B68" wp14:editId="4CE3A3C6">
                  <wp:extent cx="592836" cy="676656"/>
                  <wp:effectExtent l="0" t="0" r="0" b="0"/>
                  <wp:docPr id="1903236222" name="Picture 16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836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4AC" w:rsidRPr="00554E00" w14:paraId="5F55259D" w14:textId="77777777" w:rsidTr="1F5E6737">
        <w:trPr>
          <w:trHeight w:val="2268"/>
        </w:trPr>
        <w:tc>
          <w:tcPr>
            <w:tcW w:w="9638" w:type="dxa"/>
            <w:gridSpan w:val="3"/>
            <w:vAlign w:val="center"/>
          </w:tcPr>
          <w:p w14:paraId="22302A34" w14:textId="3C990A4F" w:rsidR="001161AC" w:rsidRPr="00554E00" w:rsidRDefault="001E77E1" w:rsidP="001161AC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  <w:lang w:val="lt-LT"/>
              </w:rPr>
            </w:pPr>
            <w:r>
              <w:rPr>
                <w:rFonts w:cs="Times New Roman"/>
                <w:b/>
                <w:bCs/>
                <w:sz w:val="40"/>
                <w:szCs w:val="40"/>
                <w:lang w:val="lt-LT"/>
              </w:rPr>
              <w:t>Antras praktinis darbas</w:t>
            </w:r>
          </w:p>
          <w:p w14:paraId="2BC4165C" w14:textId="1C4C5E49" w:rsidR="00B83EDA" w:rsidRDefault="001E77E1" w:rsidP="00AF5BE6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  <w:lang w:val="lt-LT"/>
              </w:rPr>
            </w:pPr>
            <w:r>
              <w:rPr>
                <w:rFonts w:cs="Times New Roman"/>
                <w:b/>
                <w:bCs/>
                <w:sz w:val="40"/>
                <w:szCs w:val="40"/>
                <w:lang w:val="lt-LT"/>
              </w:rPr>
              <w:t>Akademinė sistema</w:t>
            </w:r>
          </w:p>
          <w:p w14:paraId="145682E3" w14:textId="55E800ED" w:rsidR="002F5307" w:rsidRPr="00554E00" w:rsidRDefault="002F5307" w:rsidP="00AF5BE6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  <w:lang w:val="lt-LT"/>
              </w:rPr>
            </w:pPr>
          </w:p>
          <w:p w14:paraId="713D7F9A" w14:textId="61AA1BBE" w:rsidR="002F5307" w:rsidRPr="00554E00" w:rsidRDefault="002F5307" w:rsidP="00AF5BE6">
            <w:pPr>
              <w:spacing w:line="360" w:lineRule="auto"/>
              <w:jc w:val="center"/>
              <w:rPr>
                <w:rFonts w:cs="Times New Roman"/>
                <w:b/>
                <w:bCs/>
                <w:sz w:val="40"/>
                <w:szCs w:val="40"/>
                <w:lang w:val="lt-LT"/>
              </w:rPr>
            </w:pPr>
          </w:p>
        </w:tc>
      </w:tr>
      <w:tr w:rsidR="009744AC" w:rsidRPr="009A5E41" w14:paraId="3073FD2B" w14:textId="77777777" w:rsidTr="1F5E6737">
        <w:trPr>
          <w:trHeight w:val="1134"/>
        </w:trPr>
        <w:tc>
          <w:tcPr>
            <w:tcW w:w="9638" w:type="dxa"/>
            <w:gridSpan w:val="3"/>
            <w:vAlign w:val="center"/>
          </w:tcPr>
          <w:p w14:paraId="6090DCD0" w14:textId="77777777" w:rsidR="009744AC" w:rsidRPr="009A5E41" w:rsidRDefault="00A06EC7" w:rsidP="00AF5BE6">
            <w:pPr>
              <w:spacing w:line="360" w:lineRule="auto"/>
              <w:jc w:val="center"/>
              <w:rPr>
                <w:rFonts w:cs="Times New Roman"/>
                <w:szCs w:val="24"/>
                <w:lang w:val="lt-LT"/>
              </w:rPr>
            </w:pPr>
            <w:r w:rsidRPr="009A5E41">
              <w:rPr>
                <w:rFonts w:cs="Times New Roman"/>
                <w:sz w:val="32"/>
                <w:szCs w:val="32"/>
                <w:lang w:val="lt-LT"/>
              </w:rPr>
              <w:t>6532BX028</w:t>
            </w:r>
            <w:r w:rsidR="009744AC" w:rsidRPr="009A5E41">
              <w:rPr>
                <w:rFonts w:cs="Times New Roman"/>
                <w:sz w:val="32"/>
                <w:szCs w:val="32"/>
                <w:lang w:val="lt-LT"/>
              </w:rPr>
              <w:t xml:space="preserve"> </w:t>
            </w:r>
            <w:r w:rsidRPr="009A5E41">
              <w:rPr>
                <w:rFonts w:cs="Times New Roman"/>
                <w:sz w:val="32"/>
                <w:szCs w:val="32"/>
                <w:lang w:val="lt-LT"/>
              </w:rPr>
              <w:t>PI19D</w:t>
            </w:r>
          </w:p>
        </w:tc>
      </w:tr>
      <w:tr w:rsidR="009744AC" w:rsidRPr="009A5E41" w14:paraId="6E26A975" w14:textId="77777777" w:rsidTr="1F5E6737">
        <w:trPr>
          <w:trHeight w:val="2408"/>
        </w:trPr>
        <w:tc>
          <w:tcPr>
            <w:tcW w:w="3249" w:type="dxa"/>
            <w:vAlign w:val="center"/>
          </w:tcPr>
          <w:p w14:paraId="6CC419C9" w14:textId="7F711C78" w:rsidR="009744AC" w:rsidRPr="009A5E41" w:rsidRDefault="009744AC" w:rsidP="00AF5BE6">
            <w:pPr>
              <w:spacing w:line="360" w:lineRule="auto"/>
              <w:jc w:val="center"/>
              <w:rPr>
                <w:rFonts w:cs="Times New Roman"/>
                <w:szCs w:val="24"/>
                <w:lang w:val="lt-LT"/>
              </w:rPr>
            </w:pPr>
            <w:r w:rsidRPr="009A5E41">
              <w:rPr>
                <w:rFonts w:cs="Times New Roman"/>
                <w:szCs w:val="24"/>
                <w:lang w:val="lt-LT"/>
              </w:rPr>
              <w:t>STUDENT</w:t>
            </w:r>
            <w:r w:rsidR="00816ACF">
              <w:rPr>
                <w:rFonts w:cs="Times New Roman"/>
                <w:szCs w:val="24"/>
                <w:lang w:val="lt-LT"/>
              </w:rPr>
              <w:t>AS</w:t>
            </w:r>
          </w:p>
        </w:tc>
        <w:tc>
          <w:tcPr>
            <w:tcW w:w="3249" w:type="dxa"/>
            <w:vAlign w:val="center"/>
          </w:tcPr>
          <w:sdt>
            <w:sdtPr>
              <w:rPr>
                <w:rFonts w:cs="Times New Roman"/>
                <w:szCs w:val="24"/>
              </w:rPr>
              <w:id w:val="-1130861764"/>
              <w:placeholder>
                <w:docPart w:val="F84D8F1EA38C44E8A85B3E4E2A905487"/>
              </w:placeholder>
              <w:date w:fullDate="2020-12-15T00:00:00Z">
                <w:dateFormat w:val="yyyy-MM-dd"/>
                <w:lid w:val="en-US"/>
                <w:storeMappedDataAs w:val="dateTime"/>
                <w:calendar w:val="gregorian"/>
              </w:date>
            </w:sdtPr>
            <w:sdtContent>
              <w:p w14:paraId="3A1E1294" w14:textId="02F8DC92" w:rsidR="00E02847" w:rsidRPr="009A5E41" w:rsidRDefault="00816ACF" w:rsidP="00AF5BE6">
                <w:pPr>
                  <w:spacing w:line="360" w:lineRule="auto"/>
                  <w:jc w:val="center"/>
                  <w:rPr>
                    <w:rFonts w:cs="Times New Roman"/>
                    <w:szCs w:val="24"/>
                    <w:lang w:val="lt-LT"/>
                  </w:rPr>
                </w:pPr>
                <w:r>
                  <w:rPr>
                    <w:rFonts w:cs="Times New Roman"/>
                    <w:szCs w:val="24"/>
                  </w:rPr>
                  <w:t>2020-12-15</w:t>
                </w:r>
              </w:p>
            </w:sdtContent>
          </w:sdt>
          <w:p w14:paraId="46E5C80F" w14:textId="77777777" w:rsidR="003E6BE7" w:rsidRPr="009A5E41" w:rsidRDefault="003E6BE7" w:rsidP="00AF5BE6">
            <w:pPr>
              <w:spacing w:line="360" w:lineRule="auto"/>
              <w:rPr>
                <w:rFonts w:cs="Times New Roman"/>
                <w:lang w:val="lt-LT"/>
              </w:rPr>
            </w:pPr>
          </w:p>
        </w:tc>
        <w:tc>
          <w:tcPr>
            <w:tcW w:w="3275" w:type="dxa"/>
            <w:vAlign w:val="center"/>
          </w:tcPr>
          <w:p w14:paraId="5123793F" w14:textId="77777777" w:rsidR="00B43CBF" w:rsidRPr="009A5E41" w:rsidRDefault="00B43CBF" w:rsidP="00AF5BE6">
            <w:pPr>
              <w:spacing w:line="360" w:lineRule="auto"/>
              <w:jc w:val="center"/>
              <w:rPr>
                <w:rFonts w:cs="Times New Roman"/>
                <w:szCs w:val="24"/>
                <w:lang w:val="lt-LT"/>
              </w:rPr>
            </w:pPr>
            <w:r w:rsidRPr="009A5E41">
              <w:rPr>
                <w:rFonts w:cs="Times New Roman"/>
                <w:szCs w:val="24"/>
                <w:lang w:val="lt-LT"/>
              </w:rPr>
              <w:t>JULIAN LAJEVSKI</w:t>
            </w:r>
          </w:p>
          <w:p w14:paraId="2EBB9A99" w14:textId="1CDCAC24" w:rsidR="00B43CBF" w:rsidRPr="009A5E41" w:rsidRDefault="00B43CBF" w:rsidP="00AF5BE6">
            <w:pPr>
              <w:spacing w:line="360" w:lineRule="auto"/>
              <w:jc w:val="center"/>
              <w:rPr>
                <w:rFonts w:cs="Times New Roman"/>
                <w:szCs w:val="24"/>
                <w:lang w:val="lt-LT"/>
              </w:rPr>
            </w:pPr>
          </w:p>
        </w:tc>
      </w:tr>
      <w:tr w:rsidR="009744AC" w:rsidRPr="009A5E41" w14:paraId="107F5C2B" w14:textId="77777777" w:rsidTr="1F5E6737">
        <w:trPr>
          <w:trHeight w:val="2407"/>
        </w:trPr>
        <w:tc>
          <w:tcPr>
            <w:tcW w:w="3249" w:type="dxa"/>
            <w:vAlign w:val="center"/>
          </w:tcPr>
          <w:p w14:paraId="5C3FF174" w14:textId="54825A7E" w:rsidR="009744AC" w:rsidRPr="009A5E41" w:rsidRDefault="009744AC" w:rsidP="00AF5BE6">
            <w:pPr>
              <w:spacing w:line="360" w:lineRule="auto"/>
              <w:jc w:val="center"/>
              <w:rPr>
                <w:rFonts w:cs="Times New Roman"/>
                <w:szCs w:val="24"/>
                <w:lang w:val="lt-LT"/>
              </w:rPr>
            </w:pPr>
            <w:r w:rsidRPr="009A5E41">
              <w:rPr>
                <w:rFonts w:cs="Times New Roman"/>
                <w:szCs w:val="24"/>
                <w:lang w:val="lt-LT"/>
              </w:rPr>
              <w:t xml:space="preserve"> </w:t>
            </w:r>
            <w:sdt>
              <w:sdtPr>
                <w:rPr>
                  <w:rFonts w:cs="Times New Roman"/>
                  <w:szCs w:val="24"/>
                </w:rPr>
                <w:alias w:val="LYTIS"/>
                <w:tag w:val="LYTIS"/>
                <w:id w:val="-1529787235"/>
                <w:placeholder>
                  <w:docPart w:val="E378354878D442C2B5E25E027D213E95"/>
                </w:placeholder>
                <w:dropDownList>
                  <w:listItem w:displayText="DĖSTYTOJAS" w:value="DĖSTYTOJAS"/>
                  <w:listItem w:displayText="DĖSTYTOJA" w:value="DĖSTYTOJA"/>
                </w:dropDownList>
              </w:sdtPr>
              <w:sdtContent>
                <w:r w:rsidR="00B6285D" w:rsidRPr="009A5E41">
                  <w:rPr>
                    <w:rFonts w:cs="Times New Roman"/>
                    <w:szCs w:val="24"/>
                  </w:rPr>
                  <w:t>DĖSTYTOJAS</w:t>
                </w:r>
              </w:sdtContent>
            </w:sdt>
          </w:p>
        </w:tc>
        <w:tc>
          <w:tcPr>
            <w:tcW w:w="3114" w:type="dxa"/>
            <w:vAlign w:val="center"/>
          </w:tcPr>
          <w:p w14:paraId="1C1EC409" w14:textId="77777777" w:rsidR="009744AC" w:rsidRPr="009A5E41" w:rsidRDefault="009744AC" w:rsidP="00AF5BE6">
            <w:pPr>
              <w:spacing w:line="360" w:lineRule="auto"/>
              <w:jc w:val="center"/>
              <w:rPr>
                <w:rFonts w:cs="Times New Roman"/>
                <w:szCs w:val="24"/>
                <w:lang w:val="lt-LT"/>
              </w:rPr>
            </w:pPr>
            <w:r w:rsidRPr="009A5E41">
              <w:rPr>
                <w:rFonts w:cs="Times New Roman"/>
                <w:szCs w:val="24"/>
                <w:lang w:val="lt-LT"/>
              </w:rPr>
              <w:t>___-__-__</w:t>
            </w:r>
          </w:p>
        </w:tc>
        <w:sdt>
          <w:sdtPr>
            <w:rPr>
              <w:rFonts w:cs="Times New Roman"/>
              <w:szCs w:val="24"/>
            </w:rPr>
            <w:alias w:val="Dėstytojų sąrašas"/>
            <w:tag w:val="Dėstytojų sąrašas"/>
            <w:id w:val="1411128611"/>
            <w:placeholder>
              <w:docPart w:val="94915DC3ED714BF89CA7855C4E05EF5D"/>
            </w:placeholder>
            <w:dropDownList>
              <w:listItem w:displayText="Dr.  ROMANAS TUMASONIS" w:value="Dr.  ROMANAS TUMASONIS"/>
              <w:listItem w:displayText="SANDRA LIDEIKĖ" w:value="SANDRA LIDEIKĖ"/>
              <w:listItem w:displayText="AUŠRA NETIKŠIENĖ" w:value="AUŠRA NETIKŠIENĖ"/>
              <w:listItem w:displayText="JELENA DAUKŠEVIČ" w:value="JELENA DAUKŠEVIČ"/>
              <w:listItem w:displayText="VIRGILIJUS KUKLIERIUS" w:value="VIRGILIJUS KUKLIERIUS"/>
              <w:listItem w:displayText="JELENA LIUTVINAVIČIENĖ" w:value="JELENA LIUTVINAVIČIENĖ"/>
              <w:listItem w:displayText="Lekt. DAINIUS SAVULIONIS" w:value="Lekt. DAINIUS SAVULIONIS"/>
              <w:listItem w:displayText="lekt. VAIDAS LIUBINAS" w:value="lekt. VAIDAS LIUBINAS"/>
            </w:dropDownList>
          </w:sdtPr>
          <w:sdtContent>
            <w:tc>
              <w:tcPr>
                <w:tcW w:w="3275" w:type="dxa"/>
                <w:vAlign w:val="center"/>
              </w:tcPr>
              <w:p w14:paraId="63535F64" w14:textId="1E526CA3" w:rsidR="009744AC" w:rsidRPr="009A5E41" w:rsidRDefault="001E77E1" w:rsidP="00AF5BE6">
                <w:pPr>
                  <w:spacing w:line="360" w:lineRule="auto"/>
                  <w:jc w:val="center"/>
                  <w:rPr>
                    <w:rFonts w:cs="Times New Roman"/>
                    <w:szCs w:val="24"/>
                    <w:lang w:val="lt-LT"/>
                  </w:rPr>
                </w:pPr>
                <w:r>
                  <w:rPr>
                    <w:rFonts w:cs="Times New Roman"/>
                    <w:szCs w:val="24"/>
                  </w:rPr>
                  <w:t>lekt. VAIDAS LIUBINAS</w:t>
                </w:r>
              </w:p>
            </w:tc>
          </w:sdtContent>
        </w:sdt>
      </w:tr>
    </w:tbl>
    <w:p w14:paraId="4CB85F10" w14:textId="77777777" w:rsidR="00A27A1E" w:rsidRPr="00554E00" w:rsidRDefault="00A27A1E" w:rsidP="00AF5BE6">
      <w:pPr>
        <w:pStyle w:val="Antrat1"/>
        <w:spacing w:line="360" w:lineRule="auto"/>
        <w:rPr>
          <w:rFonts w:cs="Times New Roman"/>
          <w:bCs/>
        </w:rPr>
      </w:pPr>
    </w:p>
    <w:p w14:paraId="1BDD84C3" w14:textId="4BF40D90" w:rsidR="001E77E1" w:rsidRDefault="00A27A1E" w:rsidP="00837E28">
      <w:pPr>
        <w:spacing w:line="360" w:lineRule="auto"/>
        <w:jc w:val="center"/>
        <w:rPr>
          <w:rFonts w:cs="Times New Roman"/>
        </w:rPr>
      </w:pPr>
      <w:r w:rsidRPr="00B83EDA">
        <w:rPr>
          <w:rFonts w:cs="Times New Roman"/>
        </w:rPr>
        <w:t>2020</w:t>
      </w:r>
    </w:p>
    <w:p w14:paraId="3AAAF7E0" w14:textId="778D7D83" w:rsidR="001E77E1" w:rsidRPr="00E95305" w:rsidRDefault="001E77E1" w:rsidP="00E95305">
      <w:pPr>
        <w:jc w:val="center"/>
        <w:rPr>
          <w:b/>
          <w:bCs/>
          <w:sz w:val="28"/>
          <w:szCs w:val="28"/>
        </w:rPr>
      </w:pPr>
      <w:r>
        <w:br w:type="page"/>
      </w:r>
      <w:r w:rsidRPr="00E95305">
        <w:rPr>
          <w:b/>
          <w:bCs/>
          <w:sz w:val="28"/>
          <w:szCs w:val="28"/>
        </w:rPr>
        <w:lastRenderedPageBreak/>
        <w:t>Turinys</w:t>
      </w:r>
    </w:p>
    <w:p w14:paraId="23776299" w14:textId="77777777" w:rsidR="00E65C01" w:rsidRDefault="00E65C01" w:rsidP="00E65C01">
      <w:pPr>
        <w:ind w:firstLine="0"/>
      </w:pPr>
    </w:p>
    <w:sdt>
      <w:sdtPr>
        <w:id w:val="-2275353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710B13D8" w14:textId="1C377C19" w:rsidR="00E95305" w:rsidRDefault="00E95305">
          <w:pPr>
            <w:pStyle w:val="Turinioantrat"/>
          </w:pPr>
        </w:p>
        <w:p w14:paraId="70574A30" w14:textId="2DBBCE7C" w:rsidR="00E95305" w:rsidRDefault="00E95305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1898" w:history="1">
            <w:r w:rsidRPr="00D224C8">
              <w:rPr>
                <w:rStyle w:val="Hipersaitas"/>
                <w:noProof/>
              </w:rPr>
              <w:t>Tikslas ir uždavi</w:t>
            </w:r>
            <w:r w:rsidRPr="00D224C8">
              <w:rPr>
                <w:rStyle w:val="Hipersaitas"/>
                <w:noProof/>
              </w:rPr>
              <w:t>n</w:t>
            </w:r>
            <w:r w:rsidRPr="00D224C8">
              <w:rPr>
                <w:rStyle w:val="Hipersaitas"/>
                <w:noProof/>
              </w:rPr>
              <w:t>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180F" w14:textId="1D89729B" w:rsidR="00E95305" w:rsidRDefault="00E95305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951899" w:history="1">
            <w:r w:rsidRPr="00D224C8">
              <w:rPr>
                <w:rStyle w:val="Hipersaitas"/>
                <w:noProof/>
              </w:rPr>
              <w:t>DB struktūra ir programoje naudotos klasės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E4C5" w14:textId="2F54F9F1" w:rsidR="00E95305" w:rsidRDefault="00E95305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951900" w:history="1">
            <w:r w:rsidRPr="00D224C8">
              <w:rPr>
                <w:rStyle w:val="Hipersaitas"/>
                <w:noProof/>
              </w:rPr>
              <w:t>Naudotojo instrukcija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33EF" w14:textId="2CC79B2F" w:rsidR="00E95305" w:rsidRDefault="00E95305">
          <w:pPr>
            <w:pStyle w:val="Turinys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58951901" w:history="1">
            <w:r w:rsidRPr="00D224C8">
              <w:rPr>
                <w:rStyle w:val="Hipersaitas"/>
                <w:noProof/>
              </w:rPr>
              <w:t>Išvados ir pasiūlymai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527D9" w14:textId="73B30D8C" w:rsidR="00E95305" w:rsidRDefault="00E95305">
          <w:r>
            <w:rPr>
              <w:b/>
              <w:bCs/>
            </w:rPr>
            <w:fldChar w:fldCharType="end"/>
          </w:r>
        </w:p>
      </w:sdtContent>
    </w:sdt>
    <w:p w14:paraId="38772218" w14:textId="0691D3CF" w:rsidR="00E65C01" w:rsidRPr="00E65C01" w:rsidRDefault="001E77E1" w:rsidP="00E65C01">
      <w:pPr>
        <w:ind w:firstLine="0"/>
      </w:pPr>
      <w:r>
        <w:br w:type="page"/>
      </w:r>
    </w:p>
    <w:p w14:paraId="72D885AF" w14:textId="78848B93" w:rsidR="0038438E" w:rsidRDefault="001E77E1" w:rsidP="001E77E1">
      <w:pPr>
        <w:pStyle w:val="Antrat1"/>
      </w:pPr>
      <w:bookmarkStart w:id="0" w:name="_Toc58951898"/>
      <w:r w:rsidRPr="001E77E1">
        <w:lastRenderedPageBreak/>
        <w:t>Tikslas ir uždaviniai</w:t>
      </w:r>
      <w:bookmarkEnd w:id="0"/>
    </w:p>
    <w:p w14:paraId="0FEB7B85" w14:textId="57EE4D32" w:rsidR="001E77E1" w:rsidRDefault="001E77E1" w:rsidP="001E77E1"/>
    <w:p w14:paraId="1CCB96C2" w14:textId="7A56B86C" w:rsidR="001E77E1" w:rsidRDefault="001E77E1" w:rsidP="00E65C01">
      <w:pPr>
        <w:spacing w:line="360" w:lineRule="auto"/>
        <w:jc w:val="both"/>
      </w:pPr>
      <w:r>
        <w:t xml:space="preserve">Šio darbo tikslas yra sukurti akademinę sistemą,  kurioje sistemos </w:t>
      </w:r>
      <w:r w:rsidR="00C64A7D">
        <w:t xml:space="preserve">naudotojai </w:t>
      </w:r>
      <w:r>
        <w:t xml:space="preserve">yra: </w:t>
      </w:r>
    </w:p>
    <w:p w14:paraId="02ED7103" w14:textId="4C5C5BE7" w:rsidR="001E77E1" w:rsidRDefault="001E77E1" w:rsidP="00E65C01">
      <w:pPr>
        <w:pStyle w:val="Sraopastraipa"/>
        <w:numPr>
          <w:ilvl w:val="0"/>
          <w:numId w:val="40"/>
        </w:numPr>
        <w:spacing w:line="360" w:lineRule="auto"/>
        <w:jc w:val="both"/>
      </w:pPr>
      <w:r>
        <w:t>Studentas</w:t>
      </w:r>
    </w:p>
    <w:p w14:paraId="0E3E82F0" w14:textId="51E649B7" w:rsidR="001E77E1" w:rsidRDefault="001E77E1" w:rsidP="00E65C01">
      <w:pPr>
        <w:pStyle w:val="Sraopastraipa"/>
        <w:numPr>
          <w:ilvl w:val="0"/>
          <w:numId w:val="40"/>
        </w:numPr>
        <w:spacing w:line="360" w:lineRule="auto"/>
        <w:jc w:val="both"/>
      </w:pPr>
      <w:r>
        <w:t>Dėstytojas</w:t>
      </w:r>
    </w:p>
    <w:p w14:paraId="0AA6D66A" w14:textId="44C09E58" w:rsidR="001E77E1" w:rsidRDefault="001E77E1" w:rsidP="00E65C01">
      <w:pPr>
        <w:pStyle w:val="Sraopastraipa"/>
        <w:numPr>
          <w:ilvl w:val="0"/>
          <w:numId w:val="40"/>
        </w:numPr>
        <w:spacing w:line="360" w:lineRule="auto"/>
        <w:jc w:val="both"/>
      </w:pPr>
      <w:r>
        <w:t>Administratorius</w:t>
      </w:r>
    </w:p>
    <w:p w14:paraId="068805E3" w14:textId="41F6FE48" w:rsidR="001E77E1" w:rsidRDefault="00C04BA7" w:rsidP="00E65C01">
      <w:pPr>
        <w:spacing w:line="360" w:lineRule="auto"/>
        <w:ind w:firstLine="0"/>
        <w:jc w:val="both"/>
      </w:pPr>
      <w:r>
        <w:t>Sistemoje bus fiksuojami studentų įvertinimai už dalykus. Akademinėje sistemoje prisijungęs studentas galės tik peržvelgti savo įvertinimus. Dėstytojas galės įvesti naują įvertinimą bei redaguoti savo įvertinimus. Administratorius galės pridėti ir šalinti: studentus, dėstytojus, grupes, dėstomus dalykus, taip pat priskirti dėstytojui dalyką ir studentus prie grupės. Atliekant šį darbą reikia panaudoti tokius objektinio programavimo principus: inkapsuliacija, paveldėjimas, polimorfizmas ir kiti. Visi duomenys turi būti saugomi duomenų bazėje.</w:t>
      </w:r>
    </w:p>
    <w:p w14:paraId="3B85EDAB" w14:textId="43A229B5" w:rsidR="00C04BA7" w:rsidRPr="0048462A" w:rsidRDefault="00C04BA7">
      <w:pPr>
        <w:rPr>
          <w:lang w:val="en-US"/>
        </w:rPr>
      </w:pPr>
      <w:r>
        <w:br w:type="page"/>
      </w:r>
    </w:p>
    <w:p w14:paraId="782C5384" w14:textId="5463A76A" w:rsidR="0048462A" w:rsidRDefault="0048462A" w:rsidP="0048462A">
      <w:pPr>
        <w:pStyle w:val="Antrat1"/>
      </w:pPr>
      <w:bookmarkStart w:id="1" w:name="_Toc58951899"/>
      <w:r w:rsidRPr="0048462A">
        <w:lastRenderedPageBreak/>
        <w:t>DB struktūra ir programoje naudotos klasės</w:t>
      </w:r>
      <w:bookmarkEnd w:id="1"/>
    </w:p>
    <w:p w14:paraId="0E1A7EA7" w14:textId="29798AC9" w:rsidR="0048462A" w:rsidRDefault="0048462A" w:rsidP="0048462A"/>
    <w:p w14:paraId="36CE0AC0" w14:textId="0BB0FD67" w:rsidR="0048462A" w:rsidRDefault="0048462A" w:rsidP="00E65C01">
      <w:pPr>
        <w:spacing w:line="360" w:lineRule="auto"/>
        <w:jc w:val="both"/>
      </w:pPr>
      <w:r>
        <w:t xml:space="preserve">Duomenų bazė buvo sudaryta iš šešių lentelių, tai: </w:t>
      </w:r>
    </w:p>
    <w:p w14:paraId="1FF61663" w14:textId="17156CAA" w:rsidR="0048462A" w:rsidRDefault="0048462A" w:rsidP="00E65C01">
      <w:pPr>
        <w:pStyle w:val="Sraopastraipa"/>
        <w:numPr>
          <w:ilvl w:val="0"/>
          <w:numId w:val="41"/>
        </w:numPr>
        <w:spacing w:line="360" w:lineRule="auto"/>
        <w:jc w:val="both"/>
      </w:pPr>
      <w:r>
        <w:t>Įvertinimai</w:t>
      </w:r>
    </w:p>
    <w:p w14:paraId="09C8890E" w14:textId="501D8FE5" w:rsidR="0048462A" w:rsidRDefault="0048462A" w:rsidP="00E65C01">
      <w:pPr>
        <w:pStyle w:val="Sraopastraipa"/>
        <w:numPr>
          <w:ilvl w:val="0"/>
          <w:numId w:val="41"/>
        </w:numPr>
        <w:spacing w:line="360" w:lineRule="auto"/>
        <w:jc w:val="both"/>
      </w:pPr>
      <w:r>
        <w:t>Grupės paskaitos</w:t>
      </w:r>
    </w:p>
    <w:p w14:paraId="19261916" w14:textId="2AE0BB03" w:rsidR="0048462A" w:rsidRDefault="0048462A" w:rsidP="00E65C01">
      <w:pPr>
        <w:pStyle w:val="Sraopastraipa"/>
        <w:numPr>
          <w:ilvl w:val="0"/>
          <w:numId w:val="41"/>
        </w:numPr>
        <w:spacing w:line="360" w:lineRule="auto"/>
        <w:jc w:val="both"/>
      </w:pPr>
      <w:r>
        <w:t>Grupės studentai</w:t>
      </w:r>
    </w:p>
    <w:p w14:paraId="0A73303E" w14:textId="2BF66D5B" w:rsidR="0048462A" w:rsidRDefault="0048462A" w:rsidP="00E65C01">
      <w:pPr>
        <w:pStyle w:val="Sraopastraipa"/>
        <w:numPr>
          <w:ilvl w:val="0"/>
          <w:numId w:val="41"/>
        </w:numPr>
        <w:spacing w:line="360" w:lineRule="auto"/>
        <w:jc w:val="both"/>
      </w:pPr>
      <w:r>
        <w:t>Grupės</w:t>
      </w:r>
    </w:p>
    <w:p w14:paraId="27CE0D5C" w14:textId="0335B8B1" w:rsidR="0048462A" w:rsidRDefault="0048462A" w:rsidP="00E65C01">
      <w:pPr>
        <w:pStyle w:val="Sraopastraipa"/>
        <w:numPr>
          <w:ilvl w:val="0"/>
          <w:numId w:val="41"/>
        </w:numPr>
        <w:spacing w:line="360" w:lineRule="auto"/>
        <w:jc w:val="both"/>
      </w:pPr>
      <w:r>
        <w:t>Paskaitos</w:t>
      </w:r>
    </w:p>
    <w:p w14:paraId="3EFB136D" w14:textId="2CF86D0C" w:rsidR="0048462A" w:rsidRDefault="0048462A" w:rsidP="00E65C01">
      <w:pPr>
        <w:pStyle w:val="Sraopastraipa"/>
        <w:numPr>
          <w:ilvl w:val="0"/>
          <w:numId w:val="41"/>
        </w:numPr>
        <w:spacing w:line="360" w:lineRule="auto"/>
        <w:jc w:val="both"/>
      </w:pPr>
      <w:r>
        <w:t>Naudotojai</w:t>
      </w:r>
    </w:p>
    <w:p w14:paraId="517C3336" w14:textId="5B2C3615" w:rsidR="0048462A" w:rsidRDefault="00BE3879" w:rsidP="00E65C01">
      <w:pPr>
        <w:spacing w:line="360" w:lineRule="auto"/>
        <w:ind w:firstLine="0"/>
        <w:jc w:val="both"/>
      </w:pPr>
      <w:r>
        <w:t xml:space="preserve">Lentelėje </w:t>
      </w:r>
      <w:r w:rsidRPr="001221E6">
        <w:rPr>
          <w:b/>
          <w:bCs/>
        </w:rPr>
        <w:t>„Įvertinimai“</w:t>
      </w:r>
      <w:r>
        <w:t xml:space="preserve"> yra saugomi visi parašyti įvertinimai, lentelės atributai yra: studento </w:t>
      </w:r>
      <w:proofErr w:type="spellStart"/>
      <w:r>
        <w:t>id</w:t>
      </w:r>
      <w:proofErr w:type="spellEnd"/>
      <w:r>
        <w:t xml:space="preserve">, įvertinimas, komentaras, data, paskaitos </w:t>
      </w:r>
      <w:proofErr w:type="spellStart"/>
      <w:r>
        <w:t>id</w:t>
      </w:r>
      <w:proofErr w:type="spellEnd"/>
      <w:r>
        <w:t xml:space="preserve"> ir pats įvertinimo </w:t>
      </w:r>
      <w:proofErr w:type="spellStart"/>
      <w:r>
        <w:t>id</w:t>
      </w:r>
      <w:proofErr w:type="spellEnd"/>
      <w:r>
        <w:t xml:space="preserve">. </w:t>
      </w:r>
    </w:p>
    <w:p w14:paraId="3B426325" w14:textId="35B81E2B" w:rsidR="00BE3879" w:rsidRDefault="00BE3879" w:rsidP="00E65C01">
      <w:pPr>
        <w:spacing w:line="360" w:lineRule="auto"/>
        <w:ind w:firstLine="0"/>
        <w:jc w:val="both"/>
      </w:pPr>
      <w:r>
        <w:t xml:space="preserve">Lentelėje </w:t>
      </w:r>
      <w:r w:rsidRPr="001221E6">
        <w:rPr>
          <w:b/>
          <w:bCs/>
        </w:rPr>
        <w:t>„Grupės paskaitos“</w:t>
      </w:r>
      <w:r>
        <w:t xml:space="preserve"> prie tam tikros grupės yra priskiriama paskaita bei kas ją dėstys, lentelės atributai yra: paskaitos </w:t>
      </w:r>
      <w:proofErr w:type="spellStart"/>
      <w:r>
        <w:t>id</w:t>
      </w:r>
      <w:proofErr w:type="spellEnd"/>
      <w:r>
        <w:t xml:space="preserve">, grupės </w:t>
      </w:r>
      <w:proofErr w:type="spellStart"/>
      <w:r>
        <w:t>id</w:t>
      </w:r>
      <w:proofErr w:type="spellEnd"/>
      <w:r>
        <w:t xml:space="preserve"> ir dėstytojo </w:t>
      </w:r>
      <w:proofErr w:type="spellStart"/>
      <w:r>
        <w:t>id</w:t>
      </w:r>
      <w:proofErr w:type="spellEnd"/>
      <w:r>
        <w:t>.</w:t>
      </w:r>
    </w:p>
    <w:p w14:paraId="736A2086" w14:textId="26BC390D" w:rsidR="00BE3879" w:rsidRDefault="00BE3879" w:rsidP="00E65C01">
      <w:pPr>
        <w:spacing w:line="360" w:lineRule="auto"/>
        <w:ind w:firstLine="0"/>
        <w:jc w:val="both"/>
      </w:pPr>
      <w:r>
        <w:t xml:space="preserve">Lentelėje </w:t>
      </w:r>
      <w:r w:rsidRPr="001221E6">
        <w:rPr>
          <w:b/>
          <w:bCs/>
        </w:rPr>
        <w:t>„Grupės studentai“</w:t>
      </w:r>
      <w:r>
        <w:t xml:space="preserve"> studentai yra priskiriami prie grupės, lentelės atributai yra: grupės </w:t>
      </w:r>
      <w:proofErr w:type="spellStart"/>
      <w:r>
        <w:t>id</w:t>
      </w:r>
      <w:proofErr w:type="spellEnd"/>
      <w:r>
        <w:t xml:space="preserve"> ir studento </w:t>
      </w:r>
      <w:proofErr w:type="spellStart"/>
      <w:r>
        <w:t>id</w:t>
      </w:r>
      <w:proofErr w:type="spellEnd"/>
      <w:r>
        <w:t>.</w:t>
      </w:r>
    </w:p>
    <w:p w14:paraId="1DE57D38" w14:textId="291275DE" w:rsidR="00BE3879" w:rsidRDefault="00BE3879" w:rsidP="00E65C01">
      <w:pPr>
        <w:spacing w:line="360" w:lineRule="auto"/>
        <w:ind w:firstLine="0"/>
        <w:jc w:val="both"/>
      </w:pPr>
      <w:r>
        <w:t xml:space="preserve">Lentelėje </w:t>
      </w:r>
      <w:r w:rsidRPr="001221E6">
        <w:rPr>
          <w:b/>
          <w:bCs/>
        </w:rPr>
        <w:t>„Grupės“</w:t>
      </w:r>
      <w:r>
        <w:t xml:space="preserve"> yra įrašai su esamų grupių pavadinimais, lentelės atributai: grupės </w:t>
      </w:r>
      <w:proofErr w:type="spellStart"/>
      <w:r>
        <w:t>id</w:t>
      </w:r>
      <w:proofErr w:type="spellEnd"/>
      <w:r>
        <w:t xml:space="preserve"> ir pavadinimas.</w:t>
      </w:r>
    </w:p>
    <w:p w14:paraId="39FA501F" w14:textId="3C3382C1" w:rsidR="00BE3879" w:rsidRDefault="00BE3879" w:rsidP="00E65C01">
      <w:pPr>
        <w:spacing w:line="360" w:lineRule="auto"/>
        <w:ind w:firstLine="0"/>
        <w:jc w:val="both"/>
      </w:pPr>
      <w:r>
        <w:t xml:space="preserve">Lentelėje </w:t>
      </w:r>
      <w:r w:rsidRPr="001221E6">
        <w:rPr>
          <w:b/>
          <w:bCs/>
        </w:rPr>
        <w:t>„Paskaitos“</w:t>
      </w:r>
      <w:r>
        <w:t xml:space="preserve"> yra įrašai su esamų paskaitų pavadinimais, lentelės atributai: paskaitos </w:t>
      </w:r>
      <w:proofErr w:type="spellStart"/>
      <w:r>
        <w:t>id</w:t>
      </w:r>
      <w:proofErr w:type="spellEnd"/>
      <w:r>
        <w:t xml:space="preserve"> ir pavadinimas.</w:t>
      </w:r>
    </w:p>
    <w:p w14:paraId="1F2C0AD2" w14:textId="28525C5D" w:rsidR="00BE3879" w:rsidRDefault="00BE3879" w:rsidP="00E65C01">
      <w:pPr>
        <w:spacing w:line="360" w:lineRule="auto"/>
        <w:ind w:firstLine="0"/>
        <w:jc w:val="both"/>
      </w:pPr>
      <w:r>
        <w:t xml:space="preserve">Lentelėje </w:t>
      </w:r>
      <w:r w:rsidRPr="001221E6">
        <w:rPr>
          <w:b/>
          <w:bCs/>
        </w:rPr>
        <w:t>„Naudotojai“</w:t>
      </w:r>
      <w:r>
        <w:t xml:space="preserve"> yra saugomi visi sistemos naudotojai, </w:t>
      </w:r>
      <w:r w:rsidR="003617E4">
        <w:t xml:space="preserve">kadangi studentas, dėstytojas ir administratorius tai yra naudotojai, jie yra atskiriami atributu „naudotojo tipas“, kur reikšmė </w:t>
      </w:r>
      <w:r w:rsidR="003617E4" w:rsidRPr="003617E4">
        <w:t>1</w:t>
      </w:r>
      <w:r w:rsidR="003617E4">
        <w:t xml:space="preserve">-studentas, 2-dėstytojas ir 3-administratorius. Lentelės atributai: naudotojo </w:t>
      </w:r>
      <w:proofErr w:type="spellStart"/>
      <w:r w:rsidR="003617E4">
        <w:t>id</w:t>
      </w:r>
      <w:proofErr w:type="spellEnd"/>
      <w:r w:rsidR="003617E4">
        <w:t xml:space="preserve">, vardas, pavarde, gimimo data, prisijungimo vardas, slaptažodis, naudotojo tipas. </w:t>
      </w:r>
    </w:p>
    <w:p w14:paraId="7AAE1780" w14:textId="03C880CA" w:rsidR="00621FF8" w:rsidRDefault="00621FF8" w:rsidP="00E65C01">
      <w:pPr>
        <w:spacing w:line="360" w:lineRule="auto"/>
        <w:ind w:firstLine="0"/>
        <w:jc w:val="both"/>
      </w:pPr>
    </w:p>
    <w:p w14:paraId="3E017F74" w14:textId="76056A7B" w:rsidR="00621FF8" w:rsidRDefault="00621FF8" w:rsidP="00E65C01">
      <w:pPr>
        <w:spacing w:line="360" w:lineRule="auto"/>
        <w:ind w:firstLine="0"/>
        <w:jc w:val="both"/>
      </w:pPr>
      <w:r>
        <w:t>Programoje naudotų klasių buvo penkios, tai yra:</w:t>
      </w:r>
    </w:p>
    <w:p w14:paraId="48D2E6D8" w14:textId="1334752C" w:rsidR="00621FF8" w:rsidRDefault="00F1694F" w:rsidP="00E65C01">
      <w:pPr>
        <w:pStyle w:val="Sraopastraipa"/>
        <w:numPr>
          <w:ilvl w:val="0"/>
          <w:numId w:val="42"/>
        </w:numPr>
        <w:spacing w:line="360" w:lineRule="auto"/>
        <w:jc w:val="both"/>
      </w:pPr>
      <w:r>
        <w:t>„</w:t>
      </w:r>
      <w:proofErr w:type="spellStart"/>
      <w:r w:rsidR="00621FF8">
        <w:t>Person</w:t>
      </w:r>
      <w:proofErr w:type="spellEnd"/>
      <w:r>
        <w:t>“</w:t>
      </w:r>
      <w:r w:rsidR="00621FF8">
        <w:t xml:space="preserve"> klasė</w:t>
      </w:r>
    </w:p>
    <w:p w14:paraId="0AB1FCCC" w14:textId="366374C1" w:rsidR="00621FF8" w:rsidRDefault="00F1694F" w:rsidP="00E65C01">
      <w:pPr>
        <w:pStyle w:val="Sraopastraipa"/>
        <w:numPr>
          <w:ilvl w:val="0"/>
          <w:numId w:val="42"/>
        </w:numPr>
        <w:spacing w:line="360" w:lineRule="auto"/>
        <w:jc w:val="both"/>
      </w:pPr>
      <w:r>
        <w:t>„</w:t>
      </w:r>
      <w:proofErr w:type="spellStart"/>
      <w:r w:rsidR="00621FF8">
        <w:t>User</w:t>
      </w:r>
      <w:proofErr w:type="spellEnd"/>
      <w:r>
        <w:t>“</w:t>
      </w:r>
      <w:r w:rsidR="00621FF8">
        <w:t xml:space="preserve"> klasė</w:t>
      </w:r>
    </w:p>
    <w:p w14:paraId="71BE7FC1" w14:textId="0D01903E" w:rsidR="00621FF8" w:rsidRDefault="00F1694F" w:rsidP="00E65C01">
      <w:pPr>
        <w:pStyle w:val="Sraopastraipa"/>
        <w:numPr>
          <w:ilvl w:val="0"/>
          <w:numId w:val="42"/>
        </w:numPr>
        <w:spacing w:line="360" w:lineRule="auto"/>
        <w:jc w:val="both"/>
      </w:pPr>
      <w:r>
        <w:t>„</w:t>
      </w:r>
      <w:proofErr w:type="spellStart"/>
      <w:r w:rsidR="00621FF8">
        <w:t>User</w:t>
      </w:r>
      <w:proofErr w:type="spellEnd"/>
      <w:r w:rsidR="00621FF8">
        <w:t xml:space="preserve"> </w:t>
      </w:r>
      <w:proofErr w:type="spellStart"/>
      <w:r w:rsidR="00621FF8">
        <w:t>repository</w:t>
      </w:r>
      <w:proofErr w:type="spellEnd"/>
      <w:r>
        <w:t>“</w:t>
      </w:r>
      <w:r w:rsidR="00621FF8">
        <w:t xml:space="preserve"> klasė</w:t>
      </w:r>
    </w:p>
    <w:p w14:paraId="0E42152C" w14:textId="4B1447B8" w:rsidR="00621FF8" w:rsidRDefault="00F1694F" w:rsidP="00E65C01">
      <w:pPr>
        <w:pStyle w:val="Sraopastraipa"/>
        <w:numPr>
          <w:ilvl w:val="0"/>
          <w:numId w:val="42"/>
        </w:numPr>
        <w:spacing w:line="360" w:lineRule="auto"/>
        <w:jc w:val="both"/>
      </w:pPr>
      <w:r>
        <w:t>„</w:t>
      </w:r>
      <w:proofErr w:type="spellStart"/>
      <w:r w:rsidR="00621FF8">
        <w:t>User</w:t>
      </w:r>
      <w:proofErr w:type="spellEnd"/>
      <w:r w:rsidR="00621FF8">
        <w:t xml:space="preserve"> </w:t>
      </w:r>
      <w:proofErr w:type="spellStart"/>
      <w:r w:rsidR="00621FF8">
        <w:t>type</w:t>
      </w:r>
      <w:proofErr w:type="spellEnd"/>
      <w:r>
        <w:t>“</w:t>
      </w:r>
      <w:r w:rsidR="00621FF8">
        <w:t xml:space="preserve"> klasė</w:t>
      </w:r>
    </w:p>
    <w:p w14:paraId="74C97B05" w14:textId="7B140E17" w:rsidR="00621FF8" w:rsidRDefault="00F1694F" w:rsidP="00E65C01">
      <w:pPr>
        <w:pStyle w:val="Sraopastraipa"/>
        <w:numPr>
          <w:ilvl w:val="0"/>
          <w:numId w:val="42"/>
        </w:numPr>
        <w:spacing w:line="360" w:lineRule="auto"/>
        <w:jc w:val="both"/>
      </w:pPr>
      <w:r>
        <w:t>„</w:t>
      </w:r>
      <w:proofErr w:type="spellStart"/>
      <w:r w:rsidR="00621FF8">
        <w:t>Enum</w:t>
      </w:r>
      <w:proofErr w:type="spellEnd"/>
      <w:r w:rsidR="00621FF8">
        <w:t xml:space="preserve"> </w:t>
      </w:r>
      <w:proofErr w:type="spellStart"/>
      <w:r w:rsidR="00621FF8">
        <w:t>converter</w:t>
      </w:r>
      <w:proofErr w:type="spellEnd"/>
      <w:r>
        <w:t>“</w:t>
      </w:r>
      <w:r w:rsidR="00621FF8">
        <w:t xml:space="preserve"> klasė</w:t>
      </w:r>
    </w:p>
    <w:p w14:paraId="5FE3A5B1" w14:textId="679F666C" w:rsidR="0048462A" w:rsidRDefault="001221E6" w:rsidP="00E65C01">
      <w:pPr>
        <w:spacing w:line="360" w:lineRule="auto"/>
        <w:ind w:firstLine="0"/>
        <w:jc w:val="both"/>
      </w:pPr>
      <w:r>
        <w:lastRenderedPageBreak/>
        <w:t>„</w:t>
      </w:r>
      <w:proofErr w:type="spellStart"/>
      <w:r w:rsidR="00621FF8">
        <w:t>Person</w:t>
      </w:r>
      <w:proofErr w:type="spellEnd"/>
      <w:r>
        <w:t>“</w:t>
      </w:r>
      <w:r w:rsidR="00621FF8">
        <w:t xml:space="preserve"> klasė yra reikalinga tam, kad suteikti naudotojui vardą, pavardę ir jo gimimo datą ir tai daroma, nes tai yra būtent asmens informacija. </w:t>
      </w:r>
      <w:r>
        <w:t>„</w:t>
      </w:r>
      <w:proofErr w:type="spellStart"/>
      <w:r w:rsidR="00621FF8">
        <w:t>User</w:t>
      </w:r>
      <w:proofErr w:type="spellEnd"/>
      <w:r>
        <w:t>“</w:t>
      </w:r>
      <w:r w:rsidR="00621FF8">
        <w:t xml:space="preserve"> klasė paveldi </w:t>
      </w:r>
      <w:r>
        <w:t>„</w:t>
      </w:r>
      <w:proofErr w:type="spellStart"/>
      <w:r>
        <w:t>P</w:t>
      </w:r>
      <w:r w:rsidR="00621FF8">
        <w:t>erson</w:t>
      </w:r>
      <w:proofErr w:type="spellEnd"/>
      <w:r>
        <w:t>“</w:t>
      </w:r>
      <w:r w:rsidR="00621FF8">
        <w:t xml:space="preserve"> klasę, kadangi naudotojas yra asmuo, šioje klasėje atributai yra susiję būtent su naudotojo informacija, tai yra: prisijungimo vardas, slaptažodis, naudotoji </w:t>
      </w:r>
      <w:proofErr w:type="spellStart"/>
      <w:r>
        <w:t>I</w:t>
      </w:r>
      <w:r w:rsidR="00621FF8">
        <w:t>d</w:t>
      </w:r>
      <w:proofErr w:type="spellEnd"/>
      <w:r w:rsidR="00621FF8">
        <w:t xml:space="preserve">, naudotojo tipas. Atskirų klasių, tokių kaip: </w:t>
      </w:r>
      <w:r w:rsidR="00621FF8" w:rsidRPr="001221E6">
        <w:rPr>
          <w:u w:val="single"/>
        </w:rPr>
        <w:t>studentas, dėstytojas ir administratorius</w:t>
      </w:r>
      <w:r w:rsidR="00621FF8">
        <w:t xml:space="preserve"> nedariau, kadangi visi jie ir yra naudotojai, tai naudoju tik </w:t>
      </w:r>
      <w:r>
        <w:t>„</w:t>
      </w:r>
      <w:proofErr w:type="spellStart"/>
      <w:r w:rsidR="00621FF8">
        <w:t>User</w:t>
      </w:r>
      <w:proofErr w:type="spellEnd"/>
      <w:r>
        <w:t>“</w:t>
      </w:r>
      <w:r w:rsidR="00621FF8">
        <w:t xml:space="preserve"> klasę. </w:t>
      </w:r>
      <w:r w:rsidR="008E52D5">
        <w:t xml:space="preserve">Klasė </w:t>
      </w:r>
      <w:r>
        <w:t>„</w:t>
      </w:r>
      <w:proofErr w:type="spellStart"/>
      <w:r>
        <w:t>U</w:t>
      </w:r>
      <w:r w:rsidR="008E52D5">
        <w:t>ser</w:t>
      </w:r>
      <w:proofErr w:type="spellEnd"/>
      <w:r w:rsidR="008E52D5">
        <w:t xml:space="preserve"> </w:t>
      </w:r>
      <w:proofErr w:type="spellStart"/>
      <w:r w:rsidR="008E52D5">
        <w:t>repository</w:t>
      </w:r>
      <w:proofErr w:type="spellEnd"/>
      <w:r>
        <w:t>“</w:t>
      </w:r>
      <w:r w:rsidR="008E52D5">
        <w:t xml:space="preserve"> turi tik vieną, prisijungimo metodą, kuriuo pagalba yra gražinamas </w:t>
      </w:r>
      <w:r>
        <w:t>„</w:t>
      </w:r>
      <w:proofErr w:type="spellStart"/>
      <w:r w:rsidR="008E52D5">
        <w:t>User</w:t>
      </w:r>
      <w:proofErr w:type="spellEnd"/>
      <w:r>
        <w:t>“</w:t>
      </w:r>
      <w:r w:rsidR="008E52D5">
        <w:t xml:space="preserve"> objektas. Klasė </w:t>
      </w:r>
      <w:r>
        <w:t>„</w:t>
      </w:r>
      <w:proofErr w:type="spellStart"/>
      <w:r w:rsidR="008E52D5">
        <w:t>User</w:t>
      </w:r>
      <w:proofErr w:type="spellEnd"/>
      <w:r w:rsidR="008E52D5">
        <w:t xml:space="preserve"> </w:t>
      </w:r>
      <w:proofErr w:type="spellStart"/>
      <w:r w:rsidR="008E52D5">
        <w:t>type</w:t>
      </w:r>
      <w:proofErr w:type="spellEnd"/>
      <w:r>
        <w:t>“</w:t>
      </w:r>
      <w:r w:rsidR="008E52D5">
        <w:t xml:space="preserve">, tai yra </w:t>
      </w:r>
      <w:proofErr w:type="spellStart"/>
      <w:r w:rsidR="008E52D5" w:rsidRPr="00F1694F">
        <w:rPr>
          <w:u w:val="single"/>
        </w:rPr>
        <w:t>Enum</w:t>
      </w:r>
      <w:proofErr w:type="spellEnd"/>
      <w:r w:rsidR="008E52D5">
        <w:t xml:space="preserve"> klasė, kurioje laikomos kelios konstantos: Studentas, D</w:t>
      </w:r>
      <w:r>
        <w:t>ės</w:t>
      </w:r>
      <w:r w:rsidR="008E52D5">
        <w:t>tytojas ir Admin</w:t>
      </w:r>
      <w:r>
        <w:t xml:space="preserve">, kurių dėka mes galime prisijungti prie sistemos, nes vyksta tikrinimas, koks būtent </w:t>
      </w:r>
      <w:r w:rsidR="00F1694F">
        <w:t>naudotojo</w:t>
      </w:r>
      <w:r>
        <w:t xml:space="preserve"> </w:t>
      </w:r>
      <w:r w:rsidR="00F1694F">
        <w:t>tipas</w:t>
      </w:r>
      <w:r>
        <w:t xml:space="preserve"> yra priskirtas prie naudotojo. Duomenų bazėje, naudotojo lentelėje mes turime atributą naudotojo tipas, kur skaičius 1- Studentas, 2-Dėstytojas, 3-Adminas ir kai mes gauname tuos skaičius, mes dėka klasės „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“ galime iš skaičiaus padaryti konstantą iš „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</w:t>
      </w:r>
      <w:proofErr w:type="spellEnd"/>
      <w:r>
        <w:t>“ klasės.</w:t>
      </w:r>
    </w:p>
    <w:p w14:paraId="2462E041" w14:textId="0041ED0B" w:rsidR="001221E6" w:rsidRDefault="001221E6">
      <w:r>
        <w:br w:type="page"/>
      </w:r>
    </w:p>
    <w:p w14:paraId="7C2F60C9" w14:textId="06313C3B" w:rsidR="001221E6" w:rsidRDefault="001221E6" w:rsidP="001221E6">
      <w:pPr>
        <w:pStyle w:val="Antrat1"/>
      </w:pPr>
      <w:bookmarkStart w:id="2" w:name="_Toc58951900"/>
      <w:r>
        <w:lastRenderedPageBreak/>
        <w:t>Naudotojo instrukcija</w:t>
      </w:r>
      <w:bookmarkEnd w:id="2"/>
    </w:p>
    <w:p w14:paraId="29E049F3" w14:textId="1C81B0B1" w:rsidR="001221E6" w:rsidRDefault="001221E6" w:rsidP="001221E6"/>
    <w:p w14:paraId="36643FBB" w14:textId="5369742C" w:rsidR="001221E6" w:rsidRPr="00F8496F" w:rsidRDefault="008D42E9" w:rsidP="008D42E9">
      <w:pPr>
        <w:ind w:firstLine="0"/>
        <w:rPr>
          <w:b/>
          <w:bCs/>
          <w:u w:val="single"/>
        </w:rPr>
      </w:pPr>
      <w:r w:rsidRPr="00F8496F">
        <w:rPr>
          <w:b/>
          <w:bCs/>
          <w:u w:val="single"/>
        </w:rPr>
        <w:t>Naudotojas – Studentas</w:t>
      </w:r>
    </w:p>
    <w:p w14:paraId="2DEF3139" w14:textId="5BA296DC" w:rsidR="008D42E9" w:rsidRDefault="008D42E9" w:rsidP="00E65C01">
      <w:pPr>
        <w:spacing w:line="360" w:lineRule="auto"/>
        <w:ind w:firstLine="0"/>
        <w:jc w:val="both"/>
      </w:pPr>
      <w:r>
        <w:t>Įjungus programą naudotojas turi įvesti prisijungimo vardą ir slaptažodį. Prisijungęs naudotojas pamatys lentelę su visais jo gautais įverčiais.</w:t>
      </w:r>
    </w:p>
    <w:p w14:paraId="07825E87" w14:textId="56909061" w:rsidR="00E65C01" w:rsidRDefault="00E65C01" w:rsidP="00E65C01">
      <w:pPr>
        <w:spacing w:line="360" w:lineRule="auto"/>
        <w:ind w:firstLine="0"/>
        <w:jc w:val="both"/>
      </w:pPr>
      <w:r>
        <w:t>Norėdamas atsijungti, reikės paspausti mygtuką „</w:t>
      </w:r>
      <w:proofErr w:type="spellStart"/>
      <w:r>
        <w:t>Logout</w:t>
      </w:r>
      <w:proofErr w:type="spellEnd"/>
      <w:r>
        <w:t>“.</w:t>
      </w:r>
    </w:p>
    <w:p w14:paraId="0F7F9661" w14:textId="4FF00D72" w:rsidR="008D42E9" w:rsidRDefault="008D42E9" w:rsidP="008D42E9">
      <w:pPr>
        <w:ind w:firstLine="0"/>
      </w:pPr>
    </w:p>
    <w:p w14:paraId="4740BECE" w14:textId="7324AE26" w:rsidR="008D42E9" w:rsidRPr="00F8496F" w:rsidRDefault="008D42E9" w:rsidP="008D42E9">
      <w:pPr>
        <w:ind w:firstLine="0"/>
        <w:rPr>
          <w:b/>
          <w:bCs/>
          <w:u w:val="single"/>
        </w:rPr>
      </w:pPr>
      <w:r w:rsidRPr="00F8496F">
        <w:rPr>
          <w:b/>
          <w:bCs/>
          <w:u w:val="single"/>
        </w:rPr>
        <w:t>Naudotojas – Dėstytojas</w:t>
      </w:r>
    </w:p>
    <w:p w14:paraId="27E81CC5" w14:textId="38915C4A" w:rsidR="008D42E9" w:rsidRDefault="008D42E9" w:rsidP="00E65C01">
      <w:pPr>
        <w:spacing w:line="360" w:lineRule="auto"/>
        <w:ind w:firstLine="0"/>
        <w:jc w:val="both"/>
      </w:pPr>
      <w:r>
        <w:t>Įjungus programą naudotojas turi įvesti prisijungimo vardą ir slaptažodį. Prisijungęs naudotojas pamatys tris mygtukus:</w:t>
      </w:r>
    </w:p>
    <w:p w14:paraId="6CE12487" w14:textId="1A414BA2" w:rsidR="008D42E9" w:rsidRDefault="008D42E9" w:rsidP="00E65C01">
      <w:pPr>
        <w:pStyle w:val="Sraopastraipa"/>
        <w:numPr>
          <w:ilvl w:val="0"/>
          <w:numId w:val="43"/>
        </w:numPr>
        <w:spacing w:line="360" w:lineRule="auto"/>
        <w:jc w:val="both"/>
      </w:pPr>
      <w:r>
        <w:t>„</w:t>
      </w:r>
      <w:proofErr w:type="spellStart"/>
      <w:r>
        <w:t>New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“</w:t>
      </w:r>
    </w:p>
    <w:p w14:paraId="55FF4EE8" w14:textId="3B8E4485" w:rsidR="008D42E9" w:rsidRDefault="008D42E9" w:rsidP="00E65C01">
      <w:pPr>
        <w:pStyle w:val="Sraopastraipa"/>
        <w:numPr>
          <w:ilvl w:val="0"/>
          <w:numId w:val="43"/>
        </w:numPr>
        <w:spacing w:line="360" w:lineRule="auto"/>
        <w:jc w:val="both"/>
      </w:pPr>
      <w:r>
        <w:t>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>“</w:t>
      </w:r>
    </w:p>
    <w:p w14:paraId="5BE780A6" w14:textId="10BBBDC6" w:rsidR="008D42E9" w:rsidRDefault="008D42E9" w:rsidP="00E65C01">
      <w:pPr>
        <w:pStyle w:val="Sraopastraipa"/>
        <w:numPr>
          <w:ilvl w:val="0"/>
          <w:numId w:val="43"/>
        </w:numPr>
        <w:spacing w:line="360" w:lineRule="auto"/>
        <w:jc w:val="both"/>
      </w:pPr>
      <w:r>
        <w:t>„</w:t>
      </w:r>
      <w:proofErr w:type="spellStart"/>
      <w:r>
        <w:t>Logout</w:t>
      </w:r>
      <w:proofErr w:type="spellEnd"/>
      <w:r>
        <w:t>“</w:t>
      </w:r>
    </w:p>
    <w:p w14:paraId="563008C8" w14:textId="08BBC165" w:rsidR="008D42E9" w:rsidRDefault="008D42E9" w:rsidP="00E65C01">
      <w:pPr>
        <w:spacing w:line="360" w:lineRule="auto"/>
        <w:ind w:firstLine="0"/>
        <w:jc w:val="both"/>
      </w:pPr>
      <w:r>
        <w:t>Tam, kad įrašyti naują įvertinimą, naudotojas turi paspausti „</w:t>
      </w:r>
      <w:proofErr w:type="spellStart"/>
      <w:r>
        <w:t>New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“ mygtuką. Tada atsidarys naujas langas, kuriame naudotojas iš duotos lentelės turi paspausti ant reikiamo studento, „</w:t>
      </w:r>
      <w:proofErr w:type="spellStart"/>
      <w:r>
        <w:t>Value</w:t>
      </w:r>
      <w:proofErr w:type="spellEnd"/>
      <w:r>
        <w:t>“ įvedimo laukelyje įrašyti įvertinimą ir jeigu reikia, „</w:t>
      </w:r>
      <w:proofErr w:type="spellStart"/>
      <w:r>
        <w:t>Comment</w:t>
      </w:r>
      <w:proofErr w:type="spellEnd"/>
      <w:r>
        <w:t>“ įrašymo laukelyje parašyti komentarą ir paspausti mygtuką „</w:t>
      </w:r>
      <w:proofErr w:type="spellStart"/>
      <w:r>
        <w:t>Add</w:t>
      </w:r>
      <w:proofErr w:type="spellEnd"/>
      <w:r>
        <w:t>“.</w:t>
      </w:r>
    </w:p>
    <w:p w14:paraId="25F6E635" w14:textId="645B76C5" w:rsidR="008D42E9" w:rsidRDefault="008D42E9" w:rsidP="00E65C01">
      <w:pPr>
        <w:spacing w:line="360" w:lineRule="auto"/>
        <w:ind w:firstLine="0"/>
        <w:jc w:val="both"/>
      </w:pPr>
      <w:r>
        <w:t>Tam, kad peržiūrėti, pakeisti ar ištrinti savo įrašytus įvertinimus, naudotojas turi pasirinkti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>“ mygtuką. Jeigu naudotojas nori ištrinti norimą įvertį, jam reikia lentelėje pasirinkti norimą įvertinimą ir paspausti mygtuką „</w:t>
      </w:r>
      <w:proofErr w:type="spellStart"/>
      <w:r>
        <w:t>Delete</w:t>
      </w:r>
      <w:proofErr w:type="spellEnd"/>
      <w:r>
        <w:t>“, jeigu naudotojas nori pakeisti įvertį, jam pasirinkus iš lentelės įvertinimą, reikia paspausti mygtuką „</w:t>
      </w:r>
      <w:proofErr w:type="spellStart"/>
      <w:r>
        <w:t>Edit</w:t>
      </w:r>
      <w:proofErr w:type="spellEnd"/>
      <w:r>
        <w:t>“. Atsidarius naujam langui</w:t>
      </w:r>
      <w:r w:rsidR="00F8496F">
        <w:t>, pažymio ir komentaro įvedimo laukelyje naudotojas matys esamą įvertinimą, norėdamas pakeisti, tiesiog įrašo reikiamą įvertį.</w:t>
      </w:r>
    </w:p>
    <w:p w14:paraId="23E84FC4" w14:textId="39846B46" w:rsidR="00F8496F" w:rsidRDefault="00F8496F" w:rsidP="00E65C01">
      <w:pPr>
        <w:spacing w:line="360" w:lineRule="auto"/>
        <w:ind w:firstLine="0"/>
        <w:jc w:val="both"/>
      </w:pPr>
      <w:r>
        <w:t>Tam, kad atsijungti, naudotojas turi paspausti „</w:t>
      </w:r>
      <w:proofErr w:type="spellStart"/>
      <w:r>
        <w:t>Logout</w:t>
      </w:r>
      <w:proofErr w:type="spellEnd"/>
      <w:r>
        <w:t>“ mygtuką.</w:t>
      </w:r>
    </w:p>
    <w:p w14:paraId="37800E66" w14:textId="46B52124" w:rsidR="00F8496F" w:rsidRDefault="00F8496F" w:rsidP="00F8496F">
      <w:pPr>
        <w:spacing w:line="360" w:lineRule="auto"/>
        <w:ind w:firstLine="0"/>
        <w:jc w:val="both"/>
      </w:pPr>
    </w:p>
    <w:p w14:paraId="2DC543DC" w14:textId="09EC9C5F" w:rsidR="00F8496F" w:rsidRPr="00F8496F" w:rsidRDefault="00F8496F" w:rsidP="00F8496F">
      <w:pPr>
        <w:spacing w:line="360" w:lineRule="auto"/>
        <w:ind w:firstLine="0"/>
        <w:jc w:val="both"/>
        <w:rPr>
          <w:b/>
          <w:bCs/>
          <w:u w:val="single"/>
        </w:rPr>
      </w:pPr>
      <w:r w:rsidRPr="00F8496F">
        <w:rPr>
          <w:b/>
          <w:bCs/>
          <w:u w:val="single"/>
        </w:rPr>
        <w:t>Naudotojas – Administratorius</w:t>
      </w:r>
    </w:p>
    <w:p w14:paraId="57C7F86E" w14:textId="0D7D4F38" w:rsidR="008D42E9" w:rsidRDefault="00F8496F" w:rsidP="008D42E9">
      <w:pPr>
        <w:ind w:firstLine="0"/>
      </w:pPr>
      <w:r>
        <w:t xml:space="preserve">Įjungus programą naudotojas turi įvesti prisijungimo vardą ir slaptažodį. Prisijungęs naudotojas </w:t>
      </w:r>
      <w:r w:rsidR="00473357">
        <w:t xml:space="preserve">pamatys </w:t>
      </w:r>
      <w:r w:rsidR="00E35D9E">
        <w:t>šešis</w:t>
      </w:r>
      <w:r w:rsidR="00473357">
        <w:t xml:space="preserve"> mygtukus:</w:t>
      </w:r>
    </w:p>
    <w:p w14:paraId="6D71941A" w14:textId="4D1D346C" w:rsidR="00473357" w:rsidRDefault="00473357" w:rsidP="00473357">
      <w:pPr>
        <w:pStyle w:val="Sraopastraipa"/>
        <w:numPr>
          <w:ilvl w:val="0"/>
          <w:numId w:val="44"/>
        </w:numPr>
      </w:pPr>
      <w:r>
        <w:t>„</w:t>
      </w:r>
      <w:proofErr w:type="spellStart"/>
      <w:r>
        <w:t>Groups</w:t>
      </w:r>
      <w:proofErr w:type="spellEnd"/>
      <w:r>
        <w:t>“</w:t>
      </w:r>
    </w:p>
    <w:p w14:paraId="7470F204" w14:textId="08FEB98D" w:rsidR="00473357" w:rsidRDefault="00473357" w:rsidP="00473357">
      <w:pPr>
        <w:pStyle w:val="Sraopastraipa"/>
        <w:numPr>
          <w:ilvl w:val="0"/>
          <w:numId w:val="44"/>
        </w:numPr>
      </w:pPr>
      <w:r>
        <w:t>„</w:t>
      </w:r>
      <w:proofErr w:type="spellStart"/>
      <w:r>
        <w:t>Lessons</w:t>
      </w:r>
      <w:proofErr w:type="spellEnd"/>
      <w:r>
        <w:t>“</w:t>
      </w:r>
    </w:p>
    <w:p w14:paraId="2F211B62" w14:textId="5138E6E4" w:rsidR="00473357" w:rsidRDefault="00473357" w:rsidP="00473357">
      <w:pPr>
        <w:pStyle w:val="Sraopastraipa"/>
        <w:numPr>
          <w:ilvl w:val="0"/>
          <w:numId w:val="44"/>
        </w:numPr>
      </w:pPr>
      <w:r>
        <w:t>„</w:t>
      </w:r>
      <w:proofErr w:type="spellStart"/>
      <w:r>
        <w:t>Teachers</w:t>
      </w:r>
      <w:proofErr w:type="spellEnd"/>
      <w:r>
        <w:t>“</w:t>
      </w:r>
    </w:p>
    <w:p w14:paraId="0EFE9F42" w14:textId="1ED96822" w:rsidR="00473357" w:rsidRDefault="00473357" w:rsidP="00473357">
      <w:pPr>
        <w:pStyle w:val="Sraopastraipa"/>
        <w:numPr>
          <w:ilvl w:val="0"/>
          <w:numId w:val="44"/>
        </w:numPr>
      </w:pPr>
      <w:r>
        <w:t>„</w:t>
      </w:r>
      <w:proofErr w:type="spellStart"/>
      <w:r>
        <w:t>Students</w:t>
      </w:r>
      <w:proofErr w:type="spellEnd"/>
      <w:r>
        <w:t>“</w:t>
      </w:r>
    </w:p>
    <w:p w14:paraId="157CAB35" w14:textId="1B54D7A3" w:rsidR="00473357" w:rsidRDefault="00473357" w:rsidP="00473357">
      <w:pPr>
        <w:pStyle w:val="Sraopastraipa"/>
        <w:numPr>
          <w:ilvl w:val="0"/>
          <w:numId w:val="44"/>
        </w:numPr>
      </w:pPr>
      <w:r>
        <w:lastRenderedPageBreak/>
        <w:t>„</w:t>
      </w:r>
      <w:proofErr w:type="spellStart"/>
      <w:r>
        <w:t>Lesson</w:t>
      </w:r>
      <w:proofErr w:type="spellEnd"/>
      <w:r>
        <w:t xml:space="preserve"> to </w:t>
      </w:r>
      <w:proofErr w:type="spellStart"/>
      <w:r>
        <w:t>teacher</w:t>
      </w:r>
      <w:proofErr w:type="spellEnd"/>
      <w:r>
        <w:t>“</w:t>
      </w:r>
    </w:p>
    <w:p w14:paraId="20E135D9" w14:textId="314B0794" w:rsidR="00E35D9E" w:rsidRDefault="00E35D9E" w:rsidP="00473357">
      <w:pPr>
        <w:pStyle w:val="Sraopastraipa"/>
        <w:numPr>
          <w:ilvl w:val="0"/>
          <w:numId w:val="44"/>
        </w:numPr>
      </w:pPr>
      <w:r>
        <w:t>„</w:t>
      </w:r>
      <w:proofErr w:type="spellStart"/>
      <w:r>
        <w:t>Logout</w:t>
      </w:r>
      <w:proofErr w:type="spellEnd"/>
      <w:r>
        <w:t>“</w:t>
      </w:r>
    </w:p>
    <w:p w14:paraId="1F8589C1" w14:textId="77777777" w:rsidR="00212F7E" w:rsidRDefault="00212F7E" w:rsidP="00473357">
      <w:pPr>
        <w:ind w:firstLine="0"/>
      </w:pPr>
    </w:p>
    <w:p w14:paraId="2932B9E7" w14:textId="31B46838" w:rsidR="00473357" w:rsidRDefault="00212F7E" w:rsidP="00E35D9E">
      <w:pPr>
        <w:spacing w:line="360" w:lineRule="auto"/>
        <w:ind w:firstLine="0"/>
        <w:jc w:val="both"/>
      </w:pPr>
      <w:r>
        <w:t>Tam, kad sukurti arba pašalinti grupę, naudotojas turi paspausti mygtuką „</w:t>
      </w:r>
      <w:proofErr w:type="spellStart"/>
      <w:r>
        <w:t>Groups</w:t>
      </w:r>
      <w:proofErr w:type="spellEnd"/>
      <w:r>
        <w:t>“. Dešinėje pusėje (panelėje) naudotojas pamatys lentelę su visomis grupėmis. Norint ištrinti grupę, reikia pasirinkti ją iš lentelės ir paspausti mygtuką „</w:t>
      </w:r>
      <w:proofErr w:type="spellStart"/>
      <w:r>
        <w:t>Delete</w:t>
      </w:r>
      <w:proofErr w:type="spellEnd"/>
      <w:r>
        <w:t>“. Norint pridėti naują grupę, naudotojas turi paspausti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“. Atsidariusiame lange, naudotojas, „</w:t>
      </w:r>
      <w:proofErr w:type="spellStart"/>
      <w:r>
        <w:t>Title</w:t>
      </w:r>
      <w:proofErr w:type="spellEnd"/>
      <w:r>
        <w:t>“ įvedimo laukelyje turi įrašyti naujos grupės pavadinimą ir paspausti mygtuką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group</w:t>
      </w:r>
      <w:proofErr w:type="spellEnd"/>
      <w:r>
        <w:t>“.</w:t>
      </w:r>
    </w:p>
    <w:p w14:paraId="7F22721D" w14:textId="4F57ADEE" w:rsidR="00212F7E" w:rsidRDefault="00212F7E" w:rsidP="00E35D9E">
      <w:pPr>
        <w:spacing w:line="360" w:lineRule="auto"/>
        <w:ind w:firstLine="0"/>
        <w:jc w:val="both"/>
      </w:pPr>
      <w:r>
        <w:t>Tam, kad sukurti arba pašalinti paskaitą, naudotojas turi paspausti mygtuką „</w:t>
      </w:r>
      <w:proofErr w:type="spellStart"/>
      <w:r>
        <w:t>Lessons</w:t>
      </w:r>
      <w:proofErr w:type="spellEnd"/>
      <w:r>
        <w:t>“. Dešinėje pusėje (panelėje) naudotojas pamatys lentelę su visomis paskaitomis. Norint ištrinti paskaitą, reikia pasirinkti ją iš lentelės ir paspausti mygtuką „</w:t>
      </w:r>
      <w:proofErr w:type="spellStart"/>
      <w:r>
        <w:t>Delete</w:t>
      </w:r>
      <w:proofErr w:type="spellEnd"/>
      <w:r>
        <w:t>“. Norint pridėti naują paskaitą, naudotojas turi paspausti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“. Atsidariusiame lange, naudotojas, „</w:t>
      </w:r>
      <w:proofErr w:type="spellStart"/>
      <w:r>
        <w:t>Title</w:t>
      </w:r>
      <w:proofErr w:type="spellEnd"/>
      <w:r>
        <w:t xml:space="preserve">“ įvedimo laukelyje turi </w:t>
      </w:r>
      <w:r w:rsidR="007E2089">
        <w:t>įrašyti naujos paskaitos pavadinimą ir paspausti mygtuką „</w:t>
      </w:r>
      <w:proofErr w:type="spellStart"/>
      <w:r w:rsidR="007E2089">
        <w:t>Add</w:t>
      </w:r>
      <w:proofErr w:type="spellEnd"/>
      <w:r w:rsidR="007E2089">
        <w:t xml:space="preserve"> </w:t>
      </w:r>
      <w:proofErr w:type="spellStart"/>
      <w:r w:rsidR="007E2089">
        <w:t>lesson</w:t>
      </w:r>
      <w:proofErr w:type="spellEnd"/>
      <w:r w:rsidR="007E2089">
        <w:t>“.</w:t>
      </w:r>
    </w:p>
    <w:p w14:paraId="293314F8" w14:textId="011A6B79" w:rsidR="00314084" w:rsidRDefault="007E2089" w:rsidP="00E35D9E">
      <w:pPr>
        <w:spacing w:line="360" w:lineRule="auto"/>
        <w:ind w:firstLine="0"/>
        <w:jc w:val="both"/>
      </w:pPr>
      <w:r>
        <w:t xml:space="preserve">Tam, kad </w:t>
      </w:r>
      <w:r w:rsidR="00CC0574" w:rsidRPr="00CC0574">
        <w:t>prid</w:t>
      </w:r>
      <w:r w:rsidR="00CC0574">
        <w:t>ėti arba pašalinti dėstytoją, naudotojas turi paspausti mygtuką „</w:t>
      </w:r>
      <w:proofErr w:type="spellStart"/>
      <w:r w:rsidR="00CC0574">
        <w:t>Teachers</w:t>
      </w:r>
      <w:proofErr w:type="spellEnd"/>
      <w:r w:rsidR="00CC0574">
        <w:t>“. Dešinėje pusėje (panelėje) naudotojas pamatys lentelę su visai esamais dėstytojais. Norėdamas ištrinti dėstytoją, reikia pasirinkti norimą dėstytoją iš lentelės ir paspausti mygtuką “</w:t>
      </w:r>
      <w:proofErr w:type="spellStart"/>
      <w:r w:rsidR="00CC0574">
        <w:t>Delete</w:t>
      </w:r>
      <w:proofErr w:type="spellEnd"/>
      <w:r w:rsidR="00CC0574">
        <w:t>“. Norint pridėti naują dėstytoją, naudotojas turi paspausti mygtuką „</w:t>
      </w:r>
      <w:proofErr w:type="spellStart"/>
      <w:r w:rsidR="00CC0574">
        <w:t>Add</w:t>
      </w:r>
      <w:proofErr w:type="spellEnd"/>
      <w:r w:rsidR="00CC0574">
        <w:t xml:space="preserve"> </w:t>
      </w:r>
      <w:proofErr w:type="spellStart"/>
      <w:r w:rsidR="00CC0574">
        <w:t>new</w:t>
      </w:r>
      <w:proofErr w:type="spellEnd"/>
      <w:r w:rsidR="00CC0574">
        <w:t>“. Atsidariusiame lange, naudotojas „</w:t>
      </w:r>
      <w:proofErr w:type="spellStart"/>
      <w:r w:rsidR="00CC0574">
        <w:t>Lesson</w:t>
      </w:r>
      <w:proofErr w:type="spellEnd"/>
      <w:r w:rsidR="00CC0574">
        <w:t>“ ir „Group“ lentelėse pasirenka paskaitą ir grupę, „Name“ ir „</w:t>
      </w:r>
      <w:proofErr w:type="spellStart"/>
      <w:r w:rsidR="00CC0574">
        <w:t>Surname</w:t>
      </w:r>
      <w:proofErr w:type="spellEnd"/>
      <w:r w:rsidR="00CC0574">
        <w:t xml:space="preserve">“ įvedimo laukelyje įrašo reikiamą vardą ir pavardę, taip pat </w:t>
      </w:r>
      <w:r w:rsidR="00314084">
        <w:t xml:space="preserve">pasirenka </w:t>
      </w:r>
      <w:r w:rsidR="00CC0574">
        <w:t>„</w:t>
      </w:r>
      <w:proofErr w:type="spellStart"/>
      <w:r w:rsidR="00CC0574">
        <w:t>Birthdate</w:t>
      </w:r>
      <w:proofErr w:type="spellEnd"/>
      <w:r w:rsidR="00CC0574">
        <w:t xml:space="preserve">“ </w:t>
      </w:r>
      <w:r w:rsidR="00314084">
        <w:t>laukelyje ir spaudžia mygtuką „</w:t>
      </w:r>
      <w:proofErr w:type="spellStart"/>
      <w:r w:rsidR="00314084">
        <w:t>Add</w:t>
      </w:r>
      <w:proofErr w:type="spellEnd"/>
      <w:r w:rsidR="00314084">
        <w:t>“.</w:t>
      </w:r>
    </w:p>
    <w:p w14:paraId="42F60A01" w14:textId="6B31A4CC" w:rsidR="00E35D9E" w:rsidRDefault="00E35D9E" w:rsidP="00E35D9E">
      <w:pPr>
        <w:spacing w:line="360" w:lineRule="auto"/>
        <w:ind w:firstLine="0"/>
        <w:jc w:val="both"/>
      </w:pPr>
      <w:r>
        <w:t xml:space="preserve">Tam, kad </w:t>
      </w:r>
      <w:r w:rsidRPr="00CC0574">
        <w:t>prid</w:t>
      </w:r>
      <w:r>
        <w:t>ėti arba pašalinti studentą, naudotojas turi paspausti mygtuką „</w:t>
      </w:r>
      <w:proofErr w:type="spellStart"/>
      <w:r>
        <w:t>Students</w:t>
      </w:r>
      <w:proofErr w:type="spellEnd"/>
      <w:r>
        <w:t>“. Dešinėje pusėje (panelėje) naudotojas pamatys lentelę su visai esamais studentais. Norėdamas ištrinti studentą, reikia pasirinkti norimą studentą iš lentelės ir paspausti mygtuką “</w:t>
      </w:r>
      <w:proofErr w:type="spellStart"/>
      <w:r>
        <w:t>Delete</w:t>
      </w:r>
      <w:proofErr w:type="spellEnd"/>
      <w:r>
        <w:t>“. Norint pridėti naują studentą, naudotojas turi paspausti mygtuką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“. Atsidariusiame lange, naudotojas  „Group“ lentelėje pasirenka grupę, „Name“ ir „</w:t>
      </w:r>
      <w:proofErr w:type="spellStart"/>
      <w:r>
        <w:t>Surname</w:t>
      </w:r>
      <w:proofErr w:type="spellEnd"/>
      <w:r>
        <w:t>“ įvedimo laukelyje įrašo reikiamą vardą ir pavardę, taip pat pasirenka „</w:t>
      </w:r>
      <w:proofErr w:type="spellStart"/>
      <w:r>
        <w:t>Birthdate</w:t>
      </w:r>
      <w:proofErr w:type="spellEnd"/>
      <w:r>
        <w:t>“ laukelyje ir spaudžia mygtuką „</w:t>
      </w:r>
      <w:proofErr w:type="spellStart"/>
      <w:r>
        <w:t>Add</w:t>
      </w:r>
      <w:proofErr w:type="spellEnd"/>
      <w:r>
        <w:t>“.</w:t>
      </w:r>
    </w:p>
    <w:p w14:paraId="6A8C25A3" w14:textId="266E796E" w:rsidR="00E35D9E" w:rsidRDefault="00E35D9E" w:rsidP="00E35D9E">
      <w:pPr>
        <w:spacing w:line="360" w:lineRule="auto"/>
        <w:ind w:firstLine="0"/>
        <w:jc w:val="both"/>
      </w:pPr>
      <w:r>
        <w:t>Norint priskirti dėstytojui dėstomą dalyką bei priskirti grupei, naudotojas turi paspausti „</w:t>
      </w:r>
      <w:proofErr w:type="spellStart"/>
      <w:r>
        <w:t>Lesson</w:t>
      </w:r>
      <w:proofErr w:type="spellEnd"/>
      <w:r>
        <w:t xml:space="preserve"> to </w:t>
      </w:r>
      <w:proofErr w:type="spellStart"/>
      <w:r>
        <w:t>teacher</w:t>
      </w:r>
      <w:proofErr w:type="spellEnd"/>
      <w:r>
        <w:t>“ mygtuką. Dešinėje pusėje (panelėje) naudotojas pamatys lentelę su visai dėstytojų dėstomais dalykais bei jų grupe. Norint priskirti, reik paspausti mygtuką „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>“. Atsidariusiame lange, naudotojas „</w:t>
      </w:r>
      <w:proofErr w:type="spellStart"/>
      <w:r>
        <w:t>Lesson</w:t>
      </w:r>
      <w:proofErr w:type="spellEnd"/>
      <w:r>
        <w:t>“, „Group“ ir „</w:t>
      </w:r>
      <w:proofErr w:type="spellStart"/>
      <w:r>
        <w:t>Student</w:t>
      </w:r>
      <w:proofErr w:type="spellEnd"/>
      <w:r>
        <w:t>“ lentelėse pasirenką reikiamus dalykus (Dėstytoją, paskaitą, grupę) ir spaudžia „</w:t>
      </w:r>
      <w:proofErr w:type="spellStart"/>
      <w:r>
        <w:t>Add</w:t>
      </w:r>
      <w:proofErr w:type="spellEnd"/>
      <w:r>
        <w:t>“.</w:t>
      </w:r>
    </w:p>
    <w:p w14:paraId="7735416E" w14:textId="530F886A" w:rsidR="00E35D9E" w:rsidRDefault="00E35D9E" w:rsidP="00E35D9E">
      <w:pPr>
        <w:spacing w:line="360" w:lineRule="auto"/>
        <w:ind w:firstLine="0"/>
        <w:jc w:val="both"/>
      </w:pPr>
      <w:r>
        <w:t>Norint atsijungti, naudotojas turi paspausti „</w:t>
      </w:r>
      <w:proofErr w:type="spellStart"/>
      <w:r>
        <w:t>Logout</w:t>
      </w:r>
      <w:proofErr w:type="spellEnd"/>
      <w:r>
        <w:t>“ mygtuką.</w:t>
      </w:r>
    </w:p>
    <w:p w14:paraId="15F13EA6" w14:textId="62FD2E9C" w:rsidR="00E65C01" w:rsidRDefault="00E65C01">
      <w:r>
        <w:br w:type="page"/>
      </w:r>
    </w:p>
    <w:p w14:paraId="0EF27E85" w14:textId="130BEBC9" w:rsidR="00E65C01" w:rsidRDefault="00E65C01" w:rsidP="00E65C01">
      <w:pPr>
        <w:pStyle w:val="Antrat1"/>
      </w:pPr>
      <w:bookmarkStart w:id="3" w:name="_Toc58951901"/>
      <w:r>
        <w:lastRenderedPageBreak/>
        <w:t>Išvados ir pasiūlymai</w:t>
      </w:r>
      <w:bookmarkEnd w:id="3"/>
    </w:p>
    <w:p w14:paraId="47E54990" w14:textId="77777777" w:rsidR="00E65C01" w:rsidRDefault="00E65C01" w:rsidP="00E65C01">
      <w:pPr>
        <w:ind w:firstLine="0"/>
      </w:pPr>
    </w:p>
    <w:p w14:paraId="4BF12536" w14:textId="289E12A2" w:rsidR="00E65C01" w:rsidRPr="00E65C01" w:rsidRDefault="00E65C01" w:rsidP="00EE12B4">
      <w:pPr>
        <w:spacing w:line="360" w:lineRule="auto"/>
        <w:ind w:firstLine="720"/>
        <w:jc w:val="both"/>
      </w:pPr>
      <w:r>
        <w:t>Šiame darbe visi reikalavimai buvo įvykdyti: padaryti akademinę sistemą, kurios naudotojai yra:</w:t>
      </w:r>
      <w:r w:rsidR="001348FE">
        <w:t xml:space="preserve"> </w:t>
      </w:r>
      <w:r>
        <w:t>Studentas, dėstytojas ir administratorius. Programoje yra</w:t>
      </w:r>
      <w:r w:rsidRPr="00E65C01">
        <w:t xml:space="preserve"> </w:t>
      </w:r>
      <w:r>
        <w:t>panaudot</w:t>
      </w:r>
      <w:r>
        <w:t>i</w:t>
      </w:r>
      <w:r>
        <w:t xml:space="preserve"> toki</w:t>
      </w:r>
      <w:r>
        <w:t>e</w:t>
      </w:r>
      <w:r>
        <w:t xml:space="preserve"> objektinio programavimo princip</w:t>
      </w:r>
      <w:r>
        <w:t>ai kaip</w:t>
      </w:r>
      <w:r>
        <w:t>: inkapsuliacija, paveldėjimas, polimorfizmas ir kiti.</w:t>
      </w:r>
      <w:r>
        <w:t xml:space="preserve"> Visi duomenys yra saugomi duomenų bazėje. Atlikinėdamas šį darbą su sunkumais susidūriau tik duomenų bazėje, o ypač su užklausom, kadangi buvo nemažai sudėtingų ir ilgų užklausų. Vienas iš </w:t>
      </w:r>
      <w:r w:rsidR="001348FE">
        <w:t>būdų,</w:t>
      </w:r>
      <w:r>
        <w:t xml:space="preserve"> </w:t>
      </w:r>
      <w:bookmarkStart w:id="4" w:name="_GoBack"/>
      <w:bookmarkEnd w:id="4"/>
      <w:r>
        <w:t xml:space="preserve">kaip galima būtų patobulinti šį darbą, tai kad studentui, galima būtų matyti ne visus įvertinimus iš karto, o sugrupuotus pagal dalykus. </w:t>
      </w:r>
    </w:p>
    <w:sectPr w:rsidR="00E65C01" w:rsidRPr="00E65C01" w:rsidSect="00A27A1E">
      <w:headerReference w:type="default" r:id="rId12"/>
      <w:footerReference w:type="default" r:id="rId13"/>
      <w:pgSz w:w="11906" w:h="16838"/>
      <w:pgMar w:top="1134" w:right="567" w:bottom="1134" w:left="1701" w:header="567" w:footer="567" w:gutter="0"/>
      <w:pgNumType w:start="1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9A23E" w14:textId="77777777" w:rsidR="00C41D66" w:rsidRDefault="00C41D66" w:rsidP="00F86665">
      <w:pPr>
        <w:spacing w:after="0" w:line="240" w:lineRule="auto"/>
      </w:pPr>
      <w:r>
        <w:separator/>
      </w:r>
    </w:p>
  </w:endnote>
  <w:endnote w:type="continuationSeparator" w:id="0">
    <w:p w14:paraId="0E075B52" w14:textId="77777777" w:rsidR="00C41D66" w:rsidRDefault="00C41D66" w:rsidP="00F86665">
      <w:pPr>
        <w:spacing w:after="0" w:line="240" w:lineRule="auto"/>
      </w:pPr>
      <w:r>
        <w:continuationSeparator/>
      </w:r>
    </w:p>
  </w:endnote>
  <w:endnote w:type="continuationNotice" w:id="1">
    <w:p w14:paraId="000D3A1D" w14:textId="77777777" w:rsidR="00C41D66" w:rsidRDefault="00C41D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7741933"/>
      <w:docPartObj>
        <w:docPartGallery w:val="Page Numbers (Bottom of Page)"/>
        <w:docPartUnique/>
      </w:docPartObj>
    </w:sdtPr>
    <w:sdtContent>
      <w:p w14:paraId="234A0EED" w14:textId="300F9A75" w:rsidR="00E35D9E" w:rsidRDefault="00E35D9E" w:rsidP="00655336">
        <w:pPr>
          <w:pStyle w:val="Por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A832" w14:textId="77777777" w:rsidR="00C41D66" w:rsidRDefault="00C41D66" w:rsidP="00F86665">
      <w:pPr>
        <w:spacing w:after="0" w:line="240" w:lineRule="auto"/>
      </w:pPr>
      <w:r>
        <w:separator/>
      </w:r>
    </w:p>
  </w:footnote>
  <w:footnote w:type="continuationSeparator" w:id="0">
    <w:p w14:paraId="3E269387" w14:textId="77777777" w:rsidR="00C41D66" w:rsidRDefault="00C41D66" w:rsidP="00F86665">
      <w:pPr>
        <w:spacing w:after="0" w:line="240" w:lineRule="auto"/>
      </w:pPr>
      <w:r>
        <w:continuationSeparator/>
      </w:r>
    </w:p>
  </w:footnote>
  <w:footnote w:type="continuationNotice" w:id="1">
    <w:p w14:paraId="4F8BD1CF" w14:textId="77777777" w:rsidR="00C41D66" w:rsidRDefault="00C41D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2A386" w14:textId="77777777" w:rsidR="00E35D9E" w:rsidRDefault="00E35D9E" w:rsidP="00655336">
    <w:pPr>
      <w:pStyle w:val="Antrats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A69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9E32E6"/>
    <w:multiLevelType w:val="hybridMultilevel"/>
    <w:tmpl w:val="DB2CCAF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8E1E04"/>
    <w:multiLevelType w:val="hybridMultilevel"/>
    <w:tmpl w:val="ECA4FAA4"/>
    <w:lvl w:ilvl="0" w:tplc="A1C6C0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834FE8"/>
    <w:multiLevelType w:val="hybridMultilevel"/>
    <w:tmpl w:val="5BFA209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59D1"/>
    <w:multiLevelType w:val="multilevel"/>
    <w:tmpl w:val="6A76A47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461D3C"/>
    <w:multiLevelType w:val="hybridMultilevel"/>
    <w:tmpl w:val="9C28534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30A36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602EFF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E783A27"/>
    <w:multiLevelType w:val="hybridMultilevel"/>
    <w:tmpl w:val="2F346AC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A459B2"/>
    <w:multiLevelType w:val="hybridMultilevel"/>
    <w:tmpl w:val="7DDE4F92"/>
    <w:lvl w:ilvl="0" w:tplc="042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105E2B57"/>
    <w:multiLevelType w:val="multilevel"/>
    <w:tmpl w:val="0A74750C"/>
    <w:lvl w:ilvl="0">
      <w:start w:val="2"/>
      <w:numFmt w:val="decimal"/>
      <w:lvlText w:val="%1."/>
      <w:lvlJc w:val="left"/>
      <w:pPr>
        <w:ind w:left="29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84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8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12" w:hanging="1440"/>
      </w:pPr>
      <w:rPr>
        <w:rFonts w:hint="default"/>
      </w:rPr>
    </w:lvl>
  </w:abstractNum>
  <w:abstractNum w:abstractNumId="11" w15:restartNumberingAfterBreak="0">
    <w:nsid w:val="141402C7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7BC4AED"/>
    <w:multiLevelType w:val="multilevel"/>
    <w:tmpl w:val="23745C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AF2EB0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D2D0BEA"/>
    <w:multiLevelType w:val="hybridMultilevel"/>
    <w:tmpl w:val="D31A301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E363F"/>
    <w:multiLevelType w:val="multilevel"/>
    <w:tmpl w:val="7A44F4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A47AD0"/>
    <w:multiLevelType w:val="multilevel"/>
    <w:tmpl w:val="0C5EF2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536380E"/>
    <w:multiLevelType w:val="hybridMultilevel"/>
    <w:tmpl w:val="7A080370"/>
    <w:lvl w:ilvl="0" w:tplc="0DC6DF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FB05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FC2C88"/>
    <w:multiLevelType w:val="hybridMultilevel"/>
    <w:tmpl w:val="031457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C5176"/>
    <w:multiLevelType w:val="multilevel"/>
    <w:tmpl w:val="0A7475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02E2012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09D41DF"/>
    <w:multiLevelType w:val="hybridMultilevel"/>
    <w:tmpl w:val="7D967142"/>
    <w:lvl w:ilvl="0" w:tplc="FF9485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2024446"/>
    <w:multiLevelType w:val="hybridMultilevel"/>
    <w:tmpl w:val="BDEED22C"/>
    <w:lvl w:ilvl="0" w:tplc="F82EBD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43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44F009B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94B25DD"/>
    <w:multiLevelType w:val="hybridMultilevel"/>
    <w:tmpl w:val="84E241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4E4355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E963FEE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529086E"/>
    <w:multiLevelType w:val="multilevel"/>
    <w:tmpl w:val="0C5EF2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E5C5FF9"/>
    <w:multiLevelType w:val="multilevel"/>
    <w:tmpl w:val="23745C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34B3D0D"/>
    <w:multiLevelType w:val="hybridMultilevel"/>
    <w:tmpl w:val="0B4A66AC"/>
    <w:lvl w:ilvl="0" w:tplc="D56ABBC6">
      <w:start w:val="1"/>
      <w:numFmt w:val="decimal"/>
      <w:lvlText w:val="%1."/>
      <w:lvlJc w:val="left"/>
      <w:pPr>
        <w:ind w:left="1004" w:hanging="360"/>
      </w:pPr>
      <w:rPr>
        <w:rFonts w:ascii="Times New Roman" w:hAnsi="Times New Roman" w:hint="default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724" w:hanging="360"/>
      </w:pPr>
    </w:lvl>
    <w:lvl w:ilvl="2" w:tplc="0427001B" w:tentative="1">
      <w:start w:val="1"/>
      <w:numFmt w:val="lowerRoman"/>
      <w:lvlText w:val="%3."/>
      <w:lvlJc w:val="right"/>
      <w:pPr>
        <w:ind w:left="2444" w:hanging="180"/>
      </w:pPr>
    </w:lvl>
    <w:lvl w:ilvl="3" w:tplc="0427000F" w:tentative="1">
      <w:start w:val="1"/>
      <w:numFmt w:val="decimal"/>
      <w:lvlText w:val="%4."/>
      <w:lvlJc w:val="left"/>
      <w:pPr>
        <w:ind w:left="3164" w:hanging="360"/>
      </w:pPr>
    </w:lvl>
    <w:lvl w:ilvl="4" w:tplc="04270019" w:tentative="1">
      <w:start w:val="1"/>
      <w:numFmt w:val="lowerLetter"/>
      <w:lvlText w:val="%5."/>
      <w:lvlJc w:val="left"/>
      <w:pPr>
        <w:ind w:left="3884" w:hanging="360"/>
      </w:pPr>
    </w:lvl>
    <w:lvl w:ilvl="5" w:tplc="0427001B" w:tentative="1">
      <w:start w:val="1"/>
      <w:numFmt w:val="lowerRoman"/>
      <w:lvlText w:val="%6."/>
      <w:lvlJc w:val="right"/>
      <w:pPr>
        <w:ind w:left="4604" w:hanging="180"/>
      </w:pPr>
    </w:lvl>
    <w:lvl w:ilvl="6" w:tplc="0427000F" w:tentative="1">
      <w:start w:val="1"/>
      <w:numFmt w:val="decimal"/>
      <w:lvlText w:val="%7."/>
      <w:lvlJc w:val="left"/>
      <w:pPr>
        <w:ind w:left="5324" w:hanging="360"/>
      </w:pPr>
    </w:lvl>
    <w:lvl w:ilvl="7" w:tplc="04270019" w:tentative="1">
      <w:start w:val="1"/>
      <w:numFmt w:val="lowerLetter"/>
      <w:lvlText w:val="%8."/>
      <w:lvlJc w:val="left"/>
      <w:pPr>
        <w:ind w:left="6044" w:hanging="360"/>
      </w:pPr>
    </w:lvl>
    <w:lvl w:ilvl="8" w:tplc="042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3DB4E86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DEE2ECF"/>
    <w:multiLevelType w:val="hybridMultilevel"/>
    <w:tmpl w:val="E3D2A8E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C67B11"/>
    <w:multiLevelType w:val="hybridMultilevel"/>
    <w:tmpl w:val="2DD00E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36E35"/>
    <w:multiLevelType w:val="hybridMultilevel"/>
    <w:tmpl w:val="1DD6FDD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B5DCB"/>
    <w:multiLevelType w:val="multilevel"/>
    <w:tmpl w:val="A4A6F8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1448AF"/>
    <w:multiLevelType w:val="hybridMultilevel"/>
    <w:tmpl w:val="5B4AA07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066E6"/>
    <w:multiLevelType w:val="hybridMultilevel"/>
    <w:tmpl w:val="2C0C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7040D"/>
    <w:multiLevelType w:val="multilevel"/>
    <w:tmpl w:val="23745C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F194F14"/>
    <w:multiLevelType w:val="multilevel"/>
    <w:tmpl w:val="8466AD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144465"/>
    <w:multiLevelType w:val="multilevel"/>
    <w:tmpl w:val="6A76A47A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7D5381"/>
    <w:multiLevelType w:val="hybridMultilevel"/>
    <w:tmpl w:val="814CC24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B5265"/>
    <w:multiLevelType w:val="multilevel"/>
    <w:tmpl w:val="0A74750C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>
    <w:abstractNumId w:val="24"/>
  </w:num>
  <w:num w:numId="2">
    <w:abstractNumId w:val="41"/>
  </w:num>
  <w:num w:numId="3">
    <w:abstractNumId w:val="21"/>
  </w:num>
  <w:num w:numId="4">
    <w:abstractNumId w:val="4"/>
  </w:num>
  <w:num w:numId="5">
    <w:abstractNumId w:val="27"/>
  </w:num>
  <w:num w:numId="6">
    <w:abstractNumId w:val="10"/>
  </w:num>
  <w:num w:numId="7">
    <w:abstractNumId w:val="43"/>
  </w:num>
  <w:num w:numId="8">
    <w:abstractNumId w:val="20"/>
  </w:num>
  <w:num w:numId="9">
    <w:abstractNumId w:val="15"/>
  </w:num>
  <w:num w:numId="10">
    <w:abstractNumId w:val="29"/>
  </w:num>
  <w:num w:numId="11">
    <w:abstractNumId w:val="16"/>
  </w:num>
  <w:num w:numId="12">
    <w:abstractNumId w:val="13"/>
  </w:num>
  <w:num w:numId="13">
    <w:abstractNumId w:val="12"/>
  </w:num>
  <w:num w:numId="14">
    <w:abstractNumId w:val="39"/>
  </w:num>
  <w:num w:numId="15">
    <w:abstractNumId w:val="11"/>
  </w:num>
  <w:num w:numId="16">
    <w:abstractNumId w:val="30"/>
  </w:num>
  <w:num w:numId="17">
    <w:abstractNumId w:val="40"/>
  </w:num>
  <w:num w:numId="18">
    <w:abstractNumId w:val="31"/>
  </w:num>
  <w:num w:numId="19">
    <w:abstractNumId w:val="32"/>
  </w:num>
  <w:num w:numId="20">
    <w:abstractNumId w:val="36"/>
  </w:num>
  <w:num w:numId="21">
    <w:abstractNumId w:val="17"/>
  </w:num>
  <w:num w:numId="22">
    <w:abstractNumId w:val="7"/>
  </w:num>
  <w:num w:numId="23">
    <w:abstractNumId w:val="6"/>
  </w:num>
  <w:num w:numId="24">
    <w:abstractNumId w:val="28"/>
  </w:num>
  <w:num w:numId="25">
    <w:abstractNumId w:val="25"/>
  </w:num>
  <w:num w:numId="26">
    <w:abstractNumId w:val="0"/>
  </w:num>
  <w:num w:numId="27">
    <w:abstractNumId w:val="23"/>
  </w:num>
  <w:num w:numId="28">
    <w:abstractNumId w:val="1"/>
  </w:num>
  <w:num w:numId="29">
    <w:abstractNumId w:val="38"/>
  </w:num>
  <w:num w:numId="30">
    <w:abstractNumId w:val="18"/>
  </w:num>
  <w:num w:numId="31">
    <w:abstractNumId w:val="22"/>
  </w:num>
  <w:num w:numId="32">
    <w:abstractNumId w:val="35"/>
  </w:num>
  <w:num w:numId="33">
    <w:abstractNumId w:val="8"/>
  </w:num>
  <w:num w:numId="34">
    <w:abstractNumId w:val="14"/>
  </w:num>
  <w:num w:numId="35">
    <w:abstractNumId w:val="3"/>
  </w:num>
  <w:num w:numId="36">
    <w:abstractNumId w:val="19"/>
  </w:num>
  <w:num w:numId="37">
    <w:abstractNumId w:val="5"/>
  </w:num>
  <w:num w:numId="38">
    <w:abstractNumId w:val="2"/>
  </w:num>
  <w:num w:numId="39">
    <w:abstractNumId w:val="37"/>
  </w:num>
  <w:num w:numId="40">
    <w:abstractNumId w:val="34"/>
  </w:num>
  <w:num w:numId="41">
    <w:abstractNumId w:val="42"/>
  </w:num>
  <w:num w:numId="42">
    <w:abstractNumId w:val="33"/>
  </w:num>
  <w:num w:numId="43">
    <w:abstractNumId w:val="9"/>
  </w:num>
  <w:num w:numId="44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1296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A2"/>
    <w:rsid w:val="00001B82"/>
    <w:rsid w:val="00001E11"/>
    <w:rsid w:val="00006179"/>
    <w:rsid w:val="00007679"/>
    <w:rsid w:val="00007C9C"/>
    <w:rsid w:val="000125AD"/>
    <w:rsid w:val="00013849"/>
    <w:rsid w:val="00013A6E"/>
    <w:rsid w:val="00015385"/>
    <w:rsid w:val="00015BEE"/>
    <w:rsid w:val="00015CB1"/>
    <w:rsid w:val="000171FF"/>
    <w:rsid w:val="00017C6A"/>
    <w:rsid w:val="000205AB"/>
    <w:rsid w:val="000224D3"/>
    <w:rsid w:val="00022EC9"/>
    <w:rsid w:val="0002531A"/>
    <w:rsid w:val="00030325"/>
    <w:rsid w:val="00030504"/>
    <w:rsid w:val="00033D5A"/>
    <w:rsid w:val="00035C67"/>
    <w:rsid w:val="0003609C"/>
    <w:rsid w:val="00036CCE"/>
    <w:rsid w:val="00037E78"/>
    <w:rsid w:val="0004003A"/>
    <w:rsid w:val="00047C90"/>
    <w:rsid w:val="000520F8"/>
    <w:rsid w:val="00052B38"/>
    <w:rsid w:val="000537DB"/>
    <w:rsid w:val="00055BB5"/>
    <w:rsid w:val="00057249"/>
    <w:rsid w:val="00061907"/>
    <w:rsid w:val="000620D9"/>
    <w:rsid w:val="0006309D"/>
    <w:rsid w:val="000631E0"/>
    <w:rsid w:val="00063802"/>
    <w:rsid w:val="00064095"/>
    <w:rsid w:val="00064CCF"/>
    <w:rsid w:val="00065D44"/>
    <w:rsid w:val="00065E22"/>
    <w:rsid w:val="00066A93"/>
    <w:rsid w:val="00071002"/>
    <w:rsid w:val="00073508"/>
    <w:rsid w:val="0007431D"/>
    <w:rsid w:val="00077486"/>
    <w:rsid w:val="00080427"/>
    <w:rsid w:val="00082D96"/>
    <w:rsid w:val="000843D1"/>
    <w:rsid w:val="00084E81"/>
    <w:rsid w:val="000855EA"/>
    <w:rsid w:val="0008628F"/>
    <w:rsid w:val="0008709C"/>
    <w:rsid w:val="00090885"/>
    <w:rsid w:val="00090D86"/>
    <w:rsid w:val="000912A5"/>
    <w:rsid w:val="00093637"/>
    <w:rsid w:val="000947B4"/>
    <w:rsid w:val="000A13C0"/>
    <w:rsid w:val="000A1F37"/>
    <w:rsid w:val="000A2562"/>
    <w:rsid w:val="000A2EBE"/>
    <w:rsid w:val="000A384B"/>
    <w:rsid w:val="000A4431"/>
    <w:rsid w:val="000A443E"/>
    <w:rsid w:val="000A603B"/>
    <w:rsid w:val="000A662B"/>
    <w:rsid w:val="000A670F"/>
    <w:rsid w:val="000A7019"/>
    <w:rsid w:val="000A76E1"/>
    <w:rsid w:val="000B2724"/>
    <w:rsid w:val="000B2E1F"/>
    <w:rsid w:val="000B2F08"/>
    <w:rsid w:val="000B3F59"/>
    <w:rsid w:val="000B7201"/>
    <w:rsid w:val="000B79B5"/>
    <w:rsid w:val="000C0888"/>
    <w:rsid w:val="000C2566"/>
    <w:rsid w:val="000C38B0"/>
    <w:rsid w:val="000C448B"/>
    <w:rsid w:val="000C61D9"/>
    <w:rsid w:val="000C6692"/>
    <w:rsid w:val="000C694A"/>
    <w:rsid w:val="000D1423"/>
    <w:rsid w:val="000D244C"/>
    <w:rsid w:val="000D3401"/>
    <w:rsid w:val="000D4403"/>
    <w:rsid w:val="000D4E85"/>
    <w:rsid w:val="000D6338"/>
    <w:rsid w:val="000D7F23"/>
    <w:rsid w:val="000E0553"/>
    <w:rsid w:val="000E5DA4"/>
    <w:rsid w:val="000E5E3A"/>
    <w:rsid w:val="000E76DB"/>
    <w:rsid w:val="000F034D"/>
    <w:rsid w:val="000F3095"/>
    <w:rsid w:val="000F3591"/>
    <w:rsid w:val="000F47B1"/>
    <w:rsid w:val="000F4BAB"/>
    <w:rsid w:val="000F5947"/>
    <w:rsid w:val="000F631A"/>
    <w:rsid w:val="00100B87"/>
    <w:rsid w:val="00101588"/>
    <w:rsid w:val="00102A38"/>
    <w:rsid w:val="00103227"/>
    <w:rsid w:val="001042F2"/>
    <w:rsid w:val="0010464C"/>
    <w:rsid w:val="0010511D"/>
    <w:rsid w:val="00105129"/>
    <w:rsid w:val="001056D4"/>
    <w:rsid w:val="00106523"/>
    <w:rsid w:val="00110456"/>
    <w:rsid w:val="00112DF4"/>
    <w:rsid w:val="00113E93"/>
    <w:rsid w:val="001140D3"/>
    <w:rsid w:val="00114440"/>
    <w:rsid w:val="001161AC"/>
    <w:rsid w:val="00117DE9"/>
    <w:rsid w:val="00117F1E"/>
    <w:rsid w:val="001201B0"/>
    <w:rsid w:val="001217E3"/>
    <w:rsid w:val="001221E6"/>
    <w:rsid w:val="00123606"/>
    <w:rsid w:val="00123ECD"/>
    <w:rsid w:val="00124E9A"/>
    <w:rsid w:val="001266D5"/>
    <w:rsid w:val="0013136C"/>
    <w:rsid w:val="00132403"/>
    <w:rsid w:val="001348FE"/>
    <w:rsid w:val="00135159"/>
    <w:rsid w:val="001357E7"/>
    <w:rsid w:val="00136D81"/>
    <w:rsid w:val="00137AD9"/>
    <w:rsid w:val="0014024F"/>
    <w:rsid w:val="00142BBB"/>
    <w:rsid w:val="001439D2"/>
    <w:rsid w:val="00143C13"/>
    <w:rsid w:val="00143E55"/>
    <w:rsid w:val="00146B44"/>
    <w:rsid w:val="00147325"/>
    <w:rsid w:val="00147A62"/>
    <w:rsid w:val="00147B92"/>
    <w:rsid w:val="001517E4"/>
    <w:rsid w:val="001522CF"/>
    <w:rsid w:val="00152634"/>
    <w:rsid w:val="0015307A"/>
    <w:rsid w:val="001538A6"/>
    <w:rsid w:val="00156C26"/>
    <w:rsid w:val="00157DC1"/>
    <w:rsid w:val="00160DC7"/>
    <w:rsid w:val="00161457"/>
    <w:rsid w:val="001615A2"/>
    <w:rsid w:val="001655AD"/>
    <w:rsid w:val="00166FA4"/>
    <w:rsid w:val="00167703"/>
    <w:rsid w:val="0017007A"/>
    <w:rsid w:val="00170ABE"/>
    <w:rsid w:val="00171681"/>
    <w:rsid w:val="00171720"/>
    <w:rsid w:val="001720DC"/>
    <w:rsid w:val="00176E63"/>
    <w:rsid w:val="00176F83"/>
    <w:rsid w:val="0017710A"/>
    <w:rsid w:val="001814D9"/>
    <w:rsid w:val="0018310D"/>
    <w:rsid w:val="001835B8"/>
    <w:rsid w:val="00183C50"/>
    <w:rsid w:val="00186CD5"/>
    <w:rsid w:val="0018798C"/>
    <w:rsid w:val="00187B32"/>
    <w:rsid w:val="001908E5"/>
    <w:rsid w:val="00190A13"/>
    <w:rsid w:val="00192100"/>
    <w:rsid w:val="0019236D"/>
    <w:rsid w:val="0019515C"/>
    <w:rsid w:val="00196BCA"/>
    <w:rsid w:val="00197030"/>
    <w:rsid w:val="001A0387"/>
    <w:rsid w:val="001A1572"/>
    <w:rsid w:val="001A2FDD"/>
    <w:rsid w:val="001A61D0"/>
    <w:rsid w:val="001B2148"/>
    <w:rsid w:val="001B25FD"/>
    <w:rsid w:val="001B2734"/>
    <w:rsid w:val="001B3C02"/>
    <w:rsid w:val="001B4C51"/>
    <w:rsid w:val="001B54F5"/>
    <w:rsid w:val="001B5939"/>
    <w:rsid w:val="001B6642"/>
    <w:rsid w:val="001C05BC"/>
    <w:rsid w:val="001C136D"/>
    <w:rsid w:val="001C2E3B"/>
    <w:rsid w:val="001C50DD"/>
    <w:rsid w:val="001C5484"/>
    <w:rsid w:val="001C5629"/>
    <w:rsid w:val="001C5E64"/>
    <w:rsid w:val="001D0C7F"/>
    <w:rsid w:val="001D14AD"/>
    <w:rsid w:val="001D1630"/>
    <w:rsid w:val="001D1B0B"/>
    <w:rsid w:val="001D1EA4"/>
    <w:rsid w:val="001D3CEB"/>
    <w:rsid w:val="001D3F5E"/>
    <w:rsid w:val="001D771F"/>
    <w:rsid w:val="001D7D31"/>
    <w:rsid w:val="001E0677"/>
    <w:rsid w:val="001E1511"/>
    <w:rsid w:val="001E19BD"/>
    <w:rsid w:val="001E2F3A"/>
    <w:rsid w:val="001E3ED1"/>
    <w:rsid w:val="001E483C"/>
    <w:rsid w:val="001E5BCD"/>
    <w:rsid w:val="001E77E1"/>
    <w:rsid w:val="001F23A4"/>
    <w:rsid w:val="001F659D"/>
    <w:rsid w:val="001F7164"/>
    <w:rsid w:val="00200356"/>
    <w:rsid w:val="002004D7"/>
    <w:rsid w:val="00201335"/>
    <w:rsid w:val="0020278A"/>
    <w:rsid w:val="00202793"/>
    <w:rsid w:val="002028BD"/>
    <w:rsid w:val="00203856"/>
    <w:rsid w:val="00205A87"/>
    <w:rsid w:val="00212F7E"/>
    <w:rsid w:val="00213A30"/>
    <w:rsid w:val="00214118"/>
    <w:rsid w:val="00216874"/>
    <w:rsid w:val="002202E2"/>
    <w:rsid w:val="0022088F"/>
    <w:rsid w:val="00222C82"/>
    <w:rsid w:val="00223469"/>
    <w:rsid w:val="002241B3"/>
    <w:rsid w:val="002245D4"/>
    <w:rsid w:val="00224911"/>
    <w:rsid w:val="002260ED"/>
    <w:rsid w:val="00230D40"/>
    <w:rsid w:val="00230D4C"/>
    <w:rsid w:val="00231F75"/>
    <w:rsid w:val="00233037"/>
    <w:rsid w:val="002356D7"/>
    <w:rsid w:val="0023796D"/>
    <w:rsid w:val="00237C18"/>
    <w:rsid w:val="002405C3"/>
    <w:rsid w:val="0024097A"/>
    <w:rsid w:val="002435C0"/>
    <w:rsid w:val="00243DD5"/>
    <w:rsid w:val="00245D71"/>
    <w:rsid w:val="00251F70"/>
    <w:rsid w:val="002527BB"/>
    <w:rsid w:val="002540E3"/>
    <w:rsid w:val="00254BAE"/>
    <w:rsid w:val="002561B2"/>
    <w:rsid w:val="0025710C"/>
    <w:rsid w:val="002573D3"/>
    <w:rsid w:val="00263DEB"/>
    <w:rsid w:val="00265703"/>
    <w:rsid w:val="00272A9B"/>
    <w:rsid w:val="00273C23"/>
    <w:rsid w:val="00273D5D"/>
    <w:rsid w:val="0027456D"/>
    <w:rsid w:val="0027589C"/>
    <w:rsid w:val="00275C12"/>
    <w:rsid w:val="002768A4"/>
    <w:rsid w:val="00276EC6"/>
    <w:rsid w:val="00280518"/>
    <w:rsid w:val="00280FF7"/>
    <w:rsid w:val="0028142B"/>
    <w:rsid w:val="00283878"/>
    <w:rsid w:val="00284DF6"/>
    <w:rsid w:val="00285804"/>
    <w:rsid w:val="00291B15"/>
    <w:rsid w:val="00291C3B"/>
    <w:rsid w:val="00293A4F"/>
    <w:rsid w:val="00293B0E"/>
    <w:rsid w:val="002951C5"/>
    <w:rsid w:val="00295928"/>
    <w:rsid w:val="00296423"/>
    <w:rsid w:val="0029760B"/>
    <w:rsid w:val="00297A31"/>
    <w:rsid w:val="002A0011"/>
    <w:rsid w:val="002A53EF"/>
    <w:rsid w:val="002A6672"/>
    <w:rsid w:val="002A7131"/>
    <w:rsid w:val="002A741E"/>
    <w:rsid w:val="002B030B"/>
    <w:rsid w:val="002B14EB"/>
    <w:rsid w:val="002B367D"/>
    <w:rsid w:val="002B3D52"/>
    <w:rsid w:val="002B4F37"/>
    <w:rsid w:val="002B58E7"/>
    <w:rsid w:val="002B5ABF"/>
    <w:rsid w:val="002B5C0D"/>
    <w:rsid w:val="002B6AA1"/>
    <w:rsid w:val="002C1BAE"/>
    <w:rsid w:val="002C2482"/>
    <w:rsid w:val="002C24DB"/>
    <w:rsid w:val="002C2D8D"/>
    <w:rsid w:val="002C6010"/>
    <w:rsid w:val="002C6BBF"/>
    <w:rsid w:val="002C6EDA"/>
    <w:rsid w:val="002C7059"/>
    <w:rsid w:val="002C751C"/>
    <w:rsid w:val="002C7E99"/>
    <w:rsid w:val="002D13F7"/>
    <w:rsid w:val="002D2562"/>
    <w:rsid w:val="002D44E6"/>
    <w:rsid w:val="002D534B"/>
    <w:rsid w:val="002D6EFB"/>
    <w:rsid w:val="002E13F0"/>
    <w:rsid w:val="002E1BCA"/>
    <w:rsid w:val="002E1F7C"/>
    <w:rsid w:val="002E4AB9"/>
    <w:rsid w:val="002E65AB"/>
    <w:rsid w:val="002E7A4E"/>
    <w:rsid w:val="002F0520"/>
    <w:rsid w:val="002F0651"/>
    <w:rsid w:val="002F0D1E"/>
    <w:rsid w:val="002F1B5A"/>
    <w:rsid w:val="002F3B2D"/>
    <w:rsid w:val="002F46A9"/>
    <w:rsid w:val="002F5307"/>
    <w:rsid w:val="002F5EF5"/>
    <w:rsid w:val="00300459"/>
    <w:rsid w:val="00300933"/>
    <w:rsid w:val="003015EB"/>
    <w:rsid w:val="003015F5"/>
    <w:rsid w:val="00301A2B"/>
    <w:rsid w:val="00301B0B"/>
    <w:rsid w:val="003031B4"/>
    <w:rsid w:val="003043F2"/>
    <w:rsid w:val="00307493"/>
    <w:rsid w:val="003128EE"/>
    <w:rsid w:val="00312D88"/>
    <w:rsid w:val="00314084"/>
    <w:rsid w:val="00314159"/>
    <w:rsid w:val="00314AB1"/>
    <w:rsid w:val="00315661"/>
    <w:rsid w:val="00320CC0"/>
    <w:rsid w:val="003218DC"/>
    <w:rsid w:val="003223C5"/>
    <w:rsid w:val="00322EC3"/>
    <w:rsid w:val="00324334"/>
    <w:rsid w:val="00324BCC"/>
    <w:rsid w:val="00325312"/>
    <w:rsid w:val="003272FA"/>
    <w:rsid w:val="003274AE"/>
    <w:rsid w:val="003355A2"/>
    <w:rsid w:val="00335E7F"/>
    <w:rsid w:val="00336068"/>
    <w:rsid w:val="003367F6"/>
    <w:rsid w:val="0034165C"/>
    <w:rsid w:val="00341FFF"/>
    <w:rsid w:val="003423AE"/>
    <w:rsid w:val="00343DE2"/>
    <w:rsid w:val="00345B70"/>
    <w:rsid w:val="003469AD"/>
    <w:rsid w:val="00347104"/>
    <w:rsid w:val="0035012C"/>
    <w:rsid w:val="00350C3A"/>
    <w:rsid w:val="00351AB1"/>
    <w:rsid w:val="00353CF5"/>
    <w:rsid w:val="003556C7"/>
    <w:rsid w:val="00357CDC"/>
    <w:rsid w:val="00361096"/>
    <w:rsid w:val="003617E4"/>
    <w:rsid w:val="00363E2D"/>
    <w:rsid w:val="00364719"/>
    <w:rsid w:val="00364901"/>
    <w:rsid w:val="00367762"/>
    <w:rsid w:val="00367EDC"/>
    <w:rsid w:val="003717B6"/>
    <w:rsid w:val="0037273E"/>
    <w:rsid w:val="003728A7"/>
    <w:rsid w:val="00372D8D"/>
    <w:rsid w:val="00383C3B"/>
    <w:rsid w:val="0038438E"/>
    <w:rsid w:val="00390A24"/>
    <w:rsid w:val="00392317"/>
    <w:rsid w:val="00393F44"/>
    <w:rsid w:val="00394E1A"/>
    <w:rsid w:val="003956B6"/>
    <w:rsid w:val="003958E8"/>
    <w:rsid w:val="00395EAC"/>
    <w:rsid w:val="003A0169"/>
    <w:rsid w:val="003A1136"/>
    <w:rsid w:val="003A1189"/>
    <w:rsid w:val="003A17AF"/>
    <w:rsid w:val="003A3FCE"/>
    <w:rsid w:val="003A7AF3"/>
    <w:rsid w:val="003B3121"/>
    <w:rsid w:val="003B317C"/>
    <w:rsid w:val="003B63B6"/>
    <w:rsid w:val="003C1565"/>
    <w:rsid w:val="003C35CF"/>
    <w:rsid w:val="003C3EF3"/>
    <w:rsid w:val="003C6100"/>
    <w:rsid w:val="003C6F06"/>
    <w:rsid w:val="003C7355"/>
    <w:rsid w:val="003C759C"/>
    <w:rsid w:val="003D1D34"/>
    <w:rsid w:val="003D3908"/>
    <w:rsid w:val="003D7271"/>
    <w:rsid w:val="003E162E"/>
    <w:rsid w:val="003E37EE"/>
    <w:rsid w:val="003E3B8F"/>
    <w:rsid w:val="003E44EA"/>
    <w:rsid w:val="003E475F"/>
    <w:rsid w:val="003E6BE7"/>
    <w:rsid w:val="003F1142"/>
    <w:rsid w:val="003F5E07"/>
    <w:rsid w:val="003F6010"/>
    <w:rsid w:val="003F7919"/>
    <w:rsid w:val="00401A76"/>
    <w:rsid w:val="004021FF"/>
    <w:rsid w:val="00402F97"/>
    <w:rsid w:val="00406BBB"/>
    <w:rsid w:val="004077A2"/>
    <w:rsid w:val="00413F96"/>
    <w:rsid w:val="00416784"/>
    <w:rsid w:val="00417135"/>
    <w:rsid w:val="00421091"/>
    <w:rsid w:val="004213E7"/>
    <w:rsid w:val="00421A3E"/>
    <w:rsid w:val="0043118D"/>
    <w:rsid w:val="004315B5"/>
    <w:rsid w:val="004322C0"/>
    <w:rsid w:val="004340C3"/>
    <w:rsid w:val="00434878"/>
    <w:rsid w:val="00436449"/>
    <w:rsid w:val="00440514"/>
    <w:rsid w:val="004440E9"/>
    <w:rsid w:val="0044479C"/>
    <w:rsid w:val="00446465"/>
    <w:rsid w:val="004464CE"/>
    <w:rsid w:val="00447DFF"/>
    <w:rsid w:val="004532D2"/>
    <w:rsid w:val="00453E23"/>
    <w:rsid w:val="00454F4A"/>
    <w:rsid w:val="00455500"/>
    <w:rsid w:val="0045596D"/>
    <w:rsid w:val="00456D17"/>
    <w:rsid w:val="00457173"/>
    <w:rsid w:val="00460BF6"/>
    <w:rsid w:val="00461822"/>
    <w:rsid w:val="00462A8A"/>
    <w:rsid w:val="00465794"/>
    <w:rsid w:val="004664A6"/>
    <w:rsid w:val="00467415"/>
    <w:rsid w:val="00467F28"/>
    <w:rsid w:val="00470942"/>
    <w:rsid w:val="00471064"/>
    <w:rsid w:val="00473357"/>
    <w:rsid w:val="00473DFD"/>
    <w:rsid w:val="004741DB"/>
    <w:rsid w:val="004759F5"/>
    <w:rsid w:val="00476525"/>
    <w:rsid w:val="004767F1"/>
    <w:rsid w:val="004768A1"/>
    <w:rsid w:val="004801F7"/>
    <w:rsid w:val="00480A61"/>
    <w:rsid w:val="00480D08"/>
    <w:rsid w:val="00483D97"/>
    <w:rsid w:val="0048462A"/>
    <w:rsid w:val="004871FD"/>
    <w:rsid w:val="00492623"/>
    <w:rsid w:val="00493821"/>
    <w:rsid w:val="00493E85"/>
    <w:rsid w:val="00494325"/>
    <w:rsid w:val="0049443C"/>
    <w:rsid w:val="0049485D"/>
    <w:rsid w:val="0049712F"/>
    <w:rsid w:val="004976DC"/>
    <w:rsid w:val="004A04A3"/>
    <w:rsid w:val="004A0693"/>
    <w:rsid w:val="004A25D3"/>
    <w:rsid w:val="004A2812"/>
    <w:rsid w:val="004A4D5F"/>
    <w:rsid w:val="004A5222"/>
    <w:rsid w:val="004B1357"/>
    <w:rsid w:val="004B269E"/>
    <w:rsid w:val="004B2BAC"/>
    <w:rsid w:val="004B4191"/>
    <w:rsid w:val="004B5B1F"/>
    <w:rsid w:val="004C1A91"/>
    <w:rsid w:val="004C27AC"/>
    <w:rsid w:val="004C3530"/>
    <w:rsid w:val="004C4312"/>
    <w:rsid w:val="004C508D"/>
    <w:rsid w:val="004C5E22"/>
    <w:rsid w:val="004C65D9"/>
    <w:rsid w:val="004C6831"/>
    <w:rsid w:val="004C6A5A"/>
    <w:rsid w:val="004C6D25"/>
    <w:rsid w:val="004C7C84"/>
    <w:rsid w:val="004D10DA"/>
    <w:rsid w:val="004D1407"/>
    <w:rsid w:val="004D5A9F"/>
    <w:rsid w:val="004D6195"/>
    <w:rsid w:val="004D661E"/>
    <w:rsid w:val="004D6FA4"/>
    <w:rsid w:val="004D798C"/>
    <w:rsid w:val="004E0240"/>
    <w:rsid w:val="004E0D68"/>
    <w:rsid w:val="004E1F27"/>
    <w:rsid w:val="004E4EEB"/>
    <w:rsid w:val="004E7698"/>
    <w:rsid w:val="004F395C"/>
    <w:rsid w:val="004F6AAB"/>
    <w:rsid w:val="00501415"/>
    <w:rsid w:val="005026AF"/>
    <w:rsid w:val="00503278"/>
    <w:rsid w:val="005038C3"/>
    <w:rsid w:val="00504552"/>
    <w:rsid w:val="00504FCC"/>
    <w:rsid w:val="00505EF3"/>
    <w:rsid w:val="0050697A"/>
    <w:rsid w:val="00506BCC"/>
    <w:rsid w:val="00507755"/>
    <w:rsid w:val="005102B7"/>
    <w:rsid w:val="0051078D"/>
    <w:rsid w:val="00511AC6"/>
    <w:rsid w:val="0051244E"/>
    <w:rsid w:val="005129E7"/>
    <w:rsid w:val="00513163"/>
    <w:rsid w:val="005142B1"/>
    <w:rsid w:val="00516E06"/>
    <w:rsid w:val="00517B1E"/>
    <w:rsid w:val="0052220D"/>
    <w:rsid w:val="0052283D"/>
    <w:rsid w:val="00522A66"/>
    <w:rsid w:val="00527E38"/>
    <w:rsid w:val="0053080F"/>
    <w:rsid w:val="00532B20"/>
    <w:rsid w:val="0053446A"/>
    <w:rsid w:val="005351E5"/>
    <w:rsid w:val="00536571"/>
    <w:rsid w:val="005368C5"/>
    <w:rsid w:val="0053757D"/>
    <w:rsid w:val="00537BFB"/>
    <w:rsid w:val="005400F8"/>
    <w:rsid w:val="00543515"/>
    <w:rsid w:val="005513D3"/>
    <w:rsid w:val="0055393E"/>
    <w:rsid w:val="00554E00"/>
    <w:rsid w:val="00555AC0"/>
    <w:rsid w:val="0055688C"/>
    <w:rsid w:val="00557266"/>
    <w:rsid w:val="00557673"/>
    <w:rsid w:val="00557802"/>
    <w:rsid w:val="00560664"/>
    <w:rsid w:val="005607E7"/>
    <w:rsid w:val="0056099D"/>
    <w:rsid w:val="00562D9C"/>
    <w:rsid w:val="0056369F"/>
    <w:rsid w:val="0056647E"/>
    <w:rsid w:val="00570F00"/>
    <w:rsid w:val="00572C9D"/>
    <w:rsid w:val="005747F0"/>
    <w:rsid w:val="005755B0"/>
    <w:rsid w:val="005768AC"/>
    <w:rsid w:val="00577565"/>
    <w:rsid w:val="00583401"/>
    <w:rsid w:val="005862F8"/>
    <w:rsid w:val="005864F8"/>
    <w:rsid w:val="0058757C"/>
    <w:rsid w:val="00592801"/>
    <w:rsid w:val="0059324F"/>
    <w:rsid w:val="00593F6D"/>
    <w:rsid w:val="00595D4C"/>
    <w:rsid w:val="0059602B"/>
    <w:rsid w:val="005978A8"/>
    <w:rsid w:val="00597BE9"/>
    <w:rsid w:val="00597EB1"/>
    <w:rsid w:val="005A1881"/>
    <w:rsid w:val="005A26FD"/>
    <w:rsid w:val="005A5ABB"/>
    <w:rsid w:val="005A6D7C"/>
    <w:rsid w:val="005A7D66"/>
    <w:rsid w:val="005A7F0D"/>
    <w:rsid w:val="005B0838"/>
    <w:rsid w:val="005B1760"/>
    <w:rsid w:val="005B2216"/>
    <w:rsid w:val="005B3231"/>
    <w:rsid w:val="005B4067"/>
    <w:rsid w:val="005B67CE"/>
    <w:rsid w:val="005B6BBF"/>
    <w:rsid w:val="005C075E"/>
    <w:rsid w:val="005C3BDB"/>
    <w:rsid w:val="005C4821"/>
    <w:rsid w:val="005C4DB7"/>
    <w:rsid w:val="005C6314"/>
    <w:rsid w:val="005C6683"/>
    <w:rsid w:val="005C6818"/>
    <w:rsid w:val="005D14C5"/>
    <w:rsid w:val="005D17F3"/>
    <w:rsid w:val="005D30CA"/>
    <w:rsid w:val="005D36E5"/>
    <w:rsid w:val="005D61C0"/>
    <w:rsid w:val="005D6877"/>
    <w:rsid w:val="005D7C50"/>
    <w:rsid w:val="005D7D5C"/>
    <w:rsid w:val="005E0A12"/>
    <w:rsid w:val="005E0E6B"/>
    <w:rsid w:val="005E3810"/>
    <w:rsid w:val="005E38B6"/>
    <w:rsid w:val="005E3F94"/>
    <w:rsid w:val="005E5D57"/>
    <w:rsid w:val="005E5F6B"/>
    <w:rsid w:val="005E679C"/>
    <w:rsid w:val="005E6DFD"/>
    <w:rsid w:val="005F0461"/>
    <w:rsid w:val="005F0827"/>
    <w:rsid w:val="005F66A2"/>
    <w:rsid w:val="005F6BE3"/>
    <w:rsid w:val="00601B96"/>
    <w:rsid w:val="006026A5"/>
    <w:rsid w:val="00602EFF"/>
    <w:rsid w:val="00610A5A"/>
    <w:rsid w:val="0061298C"/>
    <w:rsid w:val="006136E0"/>
    <w:rsid w:val="00615F7A"/>
    <w:rsid w:val="00621FF8"/>
    <w:rsid w:val="006248D6"/>
    <w:rsid w:val="00625407"/>
    <w:rsid w:val="006266DA"/>
    <w:rsid w:val="00626A61"/>
    <w:rsid w:val="00630D60"/>
    <w:rsid w:val="00631BDF"/>
    <w:rsid w:val="006323E7"/>
    <w:rsid w:val="006324C3"/>
    <w:rsid w:val="00632698"/>
    <w:rsid w:val="00634253"/>
    <w:rsid w:val="006349E7"/>
    <w:rsid w:val="00636A3F"/>
    <w:rsid w:val="00637561"/>
    <w:rsid w:val="006377A4"/>
    <w:rsid w:val="00641E90"/>
    <w:rsid w:val="00641F33"/>
    <w:rsid w:val="006421FD"/>
    <w:rsid w:val="0064640A"/>
    <w:rsid w:val="00650BC8"/>
    <w:rsid w:val="00650FEA"/>
    <w:rsid w:val="00654784"/>
    <w:rsid w:val="00655336"/>
    <w:rsid w:val="006558BE"/>
    <w:rsid w:val="0066042F"/>
    <w:rsid w:val="00660687"/>
    <w:rsid w:val="0066538E"/>
    <w:rsid w:val="00665FEB"/>
    <w:rsid w:val="00666572"/>
    <w:rsid w:val="00670DB6"/>
    <w:rsid w:val="00673B54"/>
    <w:rsid w:val="00675438"/>
    <w:rsid w:val="00675E95"/>
    <w:rsid w:val="006803F6"/>
    <w:rsid w:val="0068040B"/>
    <w:rsid w:val="00680E2A"/>
    <w:rsid w:val="006845BC"/>
    <w:rsid w:val="00685998"/>
    <w:rsid w:val="006869AC"/>
    <w:rsid w:val="0068754F"/>
    <w:rsid w:val="006875EA"/>
    <w:rsid w:val="00687704"/>
    <w:rsid w:val="006878FB"/>
    <w:rsid w:val="00691F42"/>
    <w:rsid w:val="00692342"/>
    <w:rsid w:val="00692A0F"/>
    <w:rsid w:val="00692B69"/>
    <w:rsid w:val="00695F97"/>
    <w:rsid w:val="00696D33"/>
    <w:rsid w:val="00697E36"/>
    <w:rsid w:val="006A14C5"/>
    <w:rsid w:val="006A1D52"/>
    <w:rsid w:val="006A3902"/>
    <w:rsid w:val="006A42A3"/>
    <w:rsid w:val="006A581B"/>
    <w:rsid w:val="006B1AE1"/>
    <w:rsid w:val="006B321D"/>
    <w:rsid w:val="006B3DC8"/>
    <w:rsid w:val="006B7240"/>
    <w:rsid w:val="006C03DA"/>
    <w:rsid w:val="006C19F6"/>
    <w:rsid w:val="006C24F2"/>
    <w:rsid w:val="006C4E9F"/>
    <w:rsid w:val="006D0F89"/>
    <w:rsid w:val="006D4267"/>
    <w:rsid w:val="006D6C5B"/>
    <w:rsid w:val="006E41FD"/>
    <w:rsid w:val="006E5B54"/>
    <w:rsid w:val="006E6EE6"/>
    <w:rsid w:val="006E6F4A"/>
    <w:rsid w:val="006F1160"/>
    <w:rsid w:val="006F1B4E"/>
    <w:rsid w:val="006F3286"/>
    <w:rsid w:val="006F3362"/>
    <w:rsid w:val="006F603F"/>
    <w:rsid w:val="00700B62"/>
    <w:rsid w:val="00701CFE"/>
    <w:rsid w:val="0070226A"/>
    <w:rsid w:val="007032D0"/>
    <w:rsid w:val="007033B2"/>
    <w:rsid w:val="00705E5A"/>
    <w:rsid w:val="007075E6"/>
    <w:rsid w:val="00707800"/>
    <w:rsid w:val="00707C3A"/>
    <w:rsid w:val="00712C98"/>
    <w:rsid w:val="00713179"/>
    <w:rsid w:val="00714DB1"/>
    <w:rsid w:val="0071517D"/>
    <w:rsid w:val="00715412"/>
    <w:rsid w:val="007170E2"/>
    <w:rsid w:val="00720494"/>
    <w:rsid w:val="00722F58"/>
    <w:rsid w:val="0072522A"/>
    <w:rsid w:val="00725F58"/>
    <w:rsid w:val="00726EEE"/>
    <w:rsid w:val="007272F9"/>
    <w:rsid w:val="00730C55"/>
    <w:rsid w:val="007314F0"/>
    <w:rsid w:val="0073159A"/>
    <w:rsid w:val="007315C0"/>
    <w:rsid w:val="007376AD"/>
    <w:rsid w:val="007401F7"/>
    <w:rsid w:val="00743903"/>
    <w:rsid w:val="007444BC"/>
    <w:rsid w:val="00746369"/>
    <w:rsid w:val="00746569"/>
    <w:rsid w:val="0075032D"/>
    <w:rsid w:val="00750A32"/>
    <w:rsid w:val="00752A98"/>
    <w:rsid w:val="00753891"/>
    <w:rsid w:val="00753E42"/>
    <w:rsid w:val="00754573"/>
    <w:rsid w:val="00756C75"/>
    <w:rsid w:val="007574BF"/>
    <w:rsid w:val="00757615"/>
    <w:rsid w:val="00760243"/>
    <w:rsid w:val="00760B42"/>
    <w:rsid w:val="007626E2"/>
    <w:rsid w:val="007646EE"/>
    <w:rsid w:val="0076735A"/>
    <w:rsid w:val="0077006A"/>
    <w:rsid w:val="007718E0"/>
    <w:rsid w:val="00772679"/>
    <w:rsid w:val="00775510"/>
    <w:rsid w:val="007762F4"/>
    <w:rsid w:val="00776B9D"/>
    <w:rsid w:val="00781BC6"/>
    <w:rsid w:val="0078305A"/>
    <w:rsid w:val="0078366E"/>
    <w:rsid w:val="00784D80"/>
    <w:rsid w:val="007860D9"/>
    <w:rsid w:val="00787BF9"/>
    <w:rsid w:val="00790225"/>
    <w:rsid w:val="00791FAD"/>
    <w:rsid w:val="007A038F"/>
    <w:rsid w:val="007A0851"/>
    <w:rsid w:val="007A1DE8"/>
    <w:rsid w:val="007A1F29"/>
    <w:rsid w:val="007A26C8"/>
    <w:rsid w:val="007A5346"/>
    <w:rsid w:val="007A638D"/>
    <w:rsid w:val="007B0C55"/>
    <w:rsid w:val="007B24F6"/>
    <w:rsid w:val="007B3041"/>
    <w:rsid w:val="007B4EB9"/>
    <w:rsid w:val="007B7856"/>
    <w:rsid w:val="007C0F84"/>
    <w:rsid w:val="007C1043"/>
    <w:rsid w:val="007C291B"/>
    <w:rsid w:val="007C2ED4"/>
    <w:rsid w:val="007C5DFF"/>
    <w:rsid w:val="007C7220"/>
    <w:rsid w:val="007C7BA2"/>
    <w:rsid w:val="007C7E69"/>
    <w:rsid w:val="007D0BE4"/>
    <w:rsid w:val="007D3A2E"/>
    <w:rsid w:val="007D542A"/>
    <w:rsid w:val="007D57D4"/>
    <w:rsid w:val="007D617D"/>
    <w:rsid w:val="007E002A"/>
    <w:rsid w:val="007E197D"/>
    <w:rsid w:val="007E1998"/>
    <w:rsid w:val="007E1A79"/>
    <w:rsid w:val="007E2089"/>
    <w:rsid w:val="007E2B79"/>
    <w:rsid w:val="007E332D"/>
    <w:rsid w:val="007E4FBC"/>
    <w:rsid w:val="007F0747"/>
    <w:rsid w:val="007F18B4"/>
    <w:rsid w:val="007F1F57"/>
    <w:rsid w:val="007F2104"/>
    <w:rsid w:val="007F2CAC"/>
    <w:rsid w:val="007F2FD3"/>
    <w:rsid w:val="007F33A9"/>
    <w:rsid w:val="007F5A4D"/>
    <w:rsid w:val="007F5B04"/>
    <w:rsid w:val="007F6922"/>
    <w:rsid w:val="00800931"/>
    <w:rsid w:val="00804BFD"/>
    <w:rsid w:val="00806BD3"/>
    <w:rsid w:val="00806BD8"/>
    <w:rsid w:val="00806D26"/>
    <w:rsid w:val="00807CDC"/>
    <w:rsid w:val="008115CC"/>
    <w:rsid w:val="008116E4"/>
    <w:rsid w:val="00813561"/>
    <w:rsid w:val="00816ACF"/>
    <w:rsid w:val="008177B1"/>
    <w:rsid w:val="00821CE8"/>
    <w:rsid w:val="0082381F"/>
    <w:rsid w:val="00823D8C"/>
    <w:rsid w:val="008244FF"/>
    <w:rsid w:val="00824E5F"/>
    <w:rsid w:val="00825809"/>
    <w:rsid w:val="008320C5"/>
    <w:rsid w:val="00834C50"/>
    <w:rsid w:val="00837E28"/>
    <w:rsid w:val="00841661"/>
    <w:rsid w:val="00842112"/>
    <w:rsid w:val="00842420"/>
    <w:rsid w:val="00842F5C"/>
    <w:rsid w:val="00843371"/>
    <w:rsid w:val="008459AD"/>
    <w:rsid w:val="00845AC4"/>
    <w:rsid w:val="00850ADC"/>
    <w:rsid w:val="008515D6"/>
    <w:rsid w:val="00851BC7"/>
    <w:rsid w:val="00852077"/>
    <w:rsid w:val="00854729"/>
    <w:rsid w:val="00854EB1"/>
    <w:rsid w:val="00855AA8"/>
    <w:rsid w:val="00856931"/>
    <w:rsid w:val="008604C7"/>
    <w:rsid w:val="00862278"/>
    <w:rsid w:val="00862803"/>
    <w:rsid w:val="00864202"/>
    <w:rsid w:val="008652E3"/>
    <w:rsid w:val="00865839"/>
    <w:rsid w:val="00870DAD"/>
    <w:rsid w:val="00871583"/>
    <w:rsid w:val="0087177E"/>
    <w:rsid w:val="00871B87"/>
    <w:rsid w:val="00874763"/>
    <w:rsid w:val="008771DD"/>
    <w:rsid w:val="00877AA4"/>
    <w:rsid w:val="0088005D"/>
    <w:rsid w:val="00881572"/>
    <w:rsid w:val="00883FF2"/>
    <w:rsid w:val="008876A0"/>
    <w:rsid w:val="00892013"/>
    <w:rsid w:val="00892A8F"/>
    <w:rsid w:val="0089390C"/>
    <w:rsid w:val="008956C7"/>
    <w:rsid w:val="00896F9A"/>
    <w:rsid w:val="008A012B"/>
    <w:rsid w:val="008A1D1B"/>
    <w:rsid w:val="008A2C0C"/>
    <w:rsid w:val="008A2DFE"/>
    <w:rsid w:val="008A383F"/>
    <w:rsid w:val="008B13DD"/>
    <w:rsid w:val="008B1DDE"/>
    <w:rsid w:val="008B2A39"/>
    <w:rsid w:val="008B368E"/>
    <w:rsid w:val="008B3720"/>
    <w:rsid w:val="008B3B45"/>
    <w:rsid w:val="008B6E0B"/>
    <w:rsid w:val="008B7F92"/>
    <w:rsid w:val="008C2459"/>
    <w:rsid w:val="008C249B"/>
    <w:rsid w:val="008C2F19"/>
    <w:rsid w:val="008C3AA5"/>
    <w:rsid w:val="008C5203"/>
    <w:rsid w:val="008C555E"/>
    <w:rsid w:val="008C6CFC"/>
    <w:rsid w:val="008D14FA"/>
    <w:rsid w:val="008D27A7"/>
    <w:rsid w:val="008D3811"/>
    <w:rsid w:val="008D42E9"/>
    <w:rsid w:val="008D6F7D"/>
    <w:rsid w:val="008D73FD"/>
    <w:rsid w:val="008D7566"/>
    <w:rsid w:val="008D76C2"/>
    <w:rsid w:val="008D7FA2"/>
    <w:rsid w:val="008E3101"/>
    <w:rsid w:val="008E41AD"/>
    <w:rsid w:val="008E4E6D"/>
    <w:rsid w:val="008E52D5"/>
    <w:rsid w:val="008E5F57"/>
    <w:rsid w:val="008F030F"/>
    <w:rsid w:val="008F0E6E"/>
    <w:rsid w:val="008F16AA"/>
    <w:rsid w:val="008F26EB"/>
    <w:rsid w:val="008F2BCA"/>
    <w:rsid w:val="008F46BF"/>
    <w:rsid w:val="008F50E1"/>
    <w:rsid w:val="008F5CCF"/>
    <w:rsid w:val="00901B63"/>
    <w:rsid w:val="0090218A"/>
    <w:rsid w:val="009028D0"/>
    <w:rsid w:val="00904FD6"/>
    <w:rsid w:val="00907F1B"/>
    <w:rsid w:val="00907FE3"/>
    <w:rsid w:val="009117C4"/>
    <w:rsid w:val="009143BC"/>
    <w:rsid w:val="009161BA"/>
    <w:rsid w:val="009171C6"/>
    <w:rsid w:val="00920E51"/>
    <w:rsid w:val="009235E0"/>
    <w:rsid w:val="009241DB"/>
    <w:rsid w:val="009243F4"/>
    <w:rsid w:val="00924B79"/>
    <w:rsid w:val="00924DEC"/>
    <w:rsid w:val="00924EB4"/>
    <w:rsid w:val="00926BB5"/>
    <w:rsid w:val="00926D5C"/>
    <w:rsid w:val="00930392"/>
    <w:rsid w:val="0093056D"/>
    <w:rsid w:val="00931A75"/>
    <w:rsid w:val="00931B42"/>
    <w:rsid w:val="00934A9B"/>
    <w:rsid w:val="0093532F"/>
    <w:rsid w:val="009373B2"/>
    <w:rsid w:val="00940734"/>
    <w:rsid w:val="009418AC"/>
    <w:rsid w:val="00941CC1"/>
    <w:rsid w:val="009434DB"/>
    <w:rsid w:val="009444E7"/>
    <w:rsid w:val="00944C64"/>
    <w:rsid w:val="009454FA"/>
    <w:rsid w:val="0094568C"/>
    <w:rsid w:val="00946AED"/>
    <w:rsid w:val="0094763C"/>
    <w:rsid w:val="00950BFE"/>
    <w:rsid w:val="00950DE1"/>
    <w:rsid w:val="00951EA8"/>
    <w:rsid w:val="009539C1"/>
    <w:rsid w:val="009540B9"/>
    <w:rsid w:val="00960FC5"/>
    <w:rsid w:val="00961060"/>
    <w:rsid w:val="0096143C"/>
    <w:rsid w:val="00961596"/>
    <w:rsid w:val="009621BD"/>
    <w:rsid w:val="009628C4"/>
    <w:rsid w:val="00963062"/>
    <w:rsid w:val="00966402"/>
    <w:rsid w:val="00966EFF"/>
    <w:rsid w:val="00970589"/>
    <w:rsid w:val="00970988"/>
    <w:rsid w:val="009730AE"/>
    <w:rsid w:val="0097366C"/>
    <w:rsid w:val="009744AC"/>
    <w:rsid w:val="00974E11"/>
    <w:rsid w:val="00977207"/>
    <w:rsid w:val="009778E8"/>
    <w:rsid w:val="009812F8"/>
    <w:rsid w:val="00981CB6"/>
    <w:rsid w:val="00987698"/>
    <w:rsid w:val="00987BB2"/>
    <w:rsid w:val="009908DE"/>
    <w:rsid w:val="0099099C"/>
    <w:rsid w:val="009910C1"/>
    <w:rsid w:val="0099354F"/>
    <w:rsid w:val="0099358C"/>
    <w:rsid w:val="00993F09"/>
    <w:rsid w:val="0099542C"/>
    <w:rsid w:val="00996273"/>
    <w:rsid w:val="00997FED"/>
    <w:rsid w:val="009A0B72"/>
    <w:rsid w:val="009A1908"/>
    <w:rsid w:val="009A1E6A"/>
    <w:rsid w:val="009A2F0A"/>
    <w:rsid w:val="009A3DF0"/>
    <w:rsid w:val="009A4A4D"/>
    <w:rsid w:val="009A5E41"/>
    <w:rsid w:val="009A6943"/>
    <w:rsid w:val="009B04C6"/>
    <w:rsid w:val="009B1D18"/>
    <w:rsid w:val="009B2CB4"/>
    <w:rsid w:val="009B32D7"/>
    <w:rsid w:val="009B4412"/>
    <w:rsid w:val="009B5A57"/>
    <w:rsid w:val="009B7D86"/>
    <w:rsid w:val="009C016A"/>
    <w:rsid w:val="009C0263"/>
    <w:rsid w:val="009C55FB"/>
    <w:rsid w:val="009C7E95"/>
    <w:rsid w:val="009D0110"/>
    <w:rsid w:val="009D0714"/>
    <w:rsid w:val="009D19C1"/>
    <w:rsid w:val="009D1F46"/>
    <w:rsid w:val="009D4042"/>
    <w:rsid w:val="009D41C1"/>
    <w:rsid w:val="009D5BFF"/>
    <w:rsid w:val="009D73F1"/>
    <w:rsid w:val="009E0B74"/>
    <w:rsid w:val="009E0E56"/>
    <w:rsid w:val="009E1CF2"/>
    <w:rsid w:val="009E4985"/>
    <w:rsid w:val="009E4C92"/>
    <w:rsid w:val="009E7B2D"/>
    <w:rsid w:val="009E7F7A"/>
    <w:rsid w:val="009F067B"/>
    <w:rsid w:val="009F1C18"/>
    <w:rsid w:val="009F23A3"/>
    <w:rsid w:val="009F2E37"/>
    <w:rsid w:val="009F4E91"/>
    <w:rsid w:val="009F5B85"/>
    <w:rsid w:val="009F738B"/>
    <w:rsid w:val="00A0144C"/>
    <w:rsid w:val="00A03858"/>
    <w:rsid w:val="00A045C3"/>
    <w:rsid w:val="00A06EC7"/>
    <w:rsid w:val="00A072DF"/>
    <w:rsid w:val="00A10F5F"/>
    <w:rsid w:val="00A118A4"/>
    <w:rsid w:val="00A119CA"/>
    <w:rsid w:val="00A1398E"/>
    <w:rsid w:val="00A164F2"/>
    <w:rsid w:val="00A16FA9"/>
    <w:rsid w:val="00A20DCA"/>
    <w:rsid w:val="00A21B32"/>
    <w:rsid w:val="00A2290F"/>
    <w:rsid w:val="00A241E7"/>
    <w:rsid w:val="00A243DF"/>
    <w:rsid w:val="00A26689"/>
    <w:rsid w:val="00A27A1E"/>
    <w:rsid w:val="00A30330"/>
    <w:rsid w:val="00A31CE3"/>
    <w:rsid w:val="00A32135"/>
    <w:rsid w:val="00A32A7F"/>
    <w:rsid w:val="00A355D4"/>
    <w:rsid w:val="00A37142"/>
    <w:rsid w:val="00A40996"/>
    <w:rsid w:val="00A42CBE"/>
    <w:rsid w:val="00A42E67"/>
    <w:rsid w:val="00A4390C"/>
    <w:rsid w:val="00A454A8"/>
    <w:rsid w:val="00A45AE9"/>
    <w:rsid w:val="00A513DD"/>
    <w:rsid w:val="00A54268"/>
    <w:rsid w:val="00A56B9E"/>
    <w:rsid w:val="00A575EE"/>
    <w:rsid w:val="00A57903"/>
    <w:rsid w:val="00A630FC"/>
    <w:rsid w:val="00A65066"/>
    <w:rsid w:val="00A70A41"/>
    <w:rsid w:val="00A75226"/>
    <w:rsid w:val="00A81B6B"/>
    <w:rsid w:val="00A8271B"/>
    <w:rsid w:val="00A82F95"/>
    <w:rsid w:val="00A82FAA"/>
    <w:rsid w:val="00A83A5E"/>
    <w:rsid w:val="00A847EF"/>
    <w:rsid w:val="00A849E7"/>
    <w:rsid w:val="00A84FCC"/>
    <w:rsid w:val="00A86547"/>
    <w:rsid w:val="00A86711"/>
    <w:rsid w:val="00A867A4"/>
    <w:rsid w:val="00A87250"/>
    <w:rsid w:val="00A92A9E"/>
    <w:rsid w:val="00A94577"/>
    <w:rsid w:val="00A946F7"/>
    <w:rsid w:val="00A979F1"/>
    <w:rsid w:val="00A97B97"/>
    <w:rsid w:val="00AA0ED1"/>
    <w:rsid w:val="00AA162C"/>
    <w:rsid w:val="00AA1ABA"/>
    <w:rsid w:val="00AA539C"/>
    <w:rsid w:val="00AB3DCF"/>
    <w:rsid w:val="00AB652E"/>
    <w:rsid w:val="00AC1A4C"/>
    <w:rsid w:val="00AC215D"/>
    <w:rsid w:val="00AC2EFA"/>
    <w:rsid w:val="00AC3A0B"/>
    <w:rsid w:val="00AC3FD9"/>
    <w:rsid w:val="00AC4361"/>
    <w:rsid w:val="00AC773B"/>
    <w:rsid w:val="00AD0CC4"/>
    <w:rsid w:val="00AD219B"/>
    <w:rsid w:val="00AD2B20"/>
    <w:rsid w:val="00AD37D8"/>
    <w:rsid w:val="00AD3F71"/>
    <w:rsid w:val="00AD41B4"/>
    <w:rsid w:val="00AD44C6"/>
    <w:rsid w:val="00AD5504"/>
    <w:rsid w:val="00AD5520"/>
    <w:rsid w:val="00AD6C65"/>
    <w:rsid w:val="00AE1A55"/>
    <w:rsid w:val="00AE7B54"/>
    <w:rsid w:val="00AE7DDD"/>
    <w:rsid w:val="00AF3466"/>
    <w:rsid w:val="00AF5BE6"/>
    <w:rsid w:val="00AF6402"/>
    <w:rsid w:val="00AF79BC"/>
    <w:rsid w:val="00B00BBB"/>
    <w:rsid w:val="00B0105F"/>
    <w:rsid w:val="00B03794"/>
    <w:rsid w:val="00B06F21"/>
    <w:rsid w:val="00B12356"/>
    <w:rsid w:val="00B1284A"/>
    <w:rsid w:val="00B13573"/>
    <w:rsid w:val="00B13618"/>
    <w:rsid w:val="00B1493E"/>
    <w:rsid w:val="00B17F88"/>
    <w:rsid w:val="00B20AD5"/>
    <w:rsid w:val="00B22D1E"/>
    <w:rsid w:val="00B2499F"/>
    <w:rsid w:val="00B259C0"/>
    <w:rsid w:val="00B262E8"/>
    <w:rsid w:val="00B267CA"/>
    <w:rsid w:val="00B27791"/>
    <w:rsid w:val="00B30251"/>
    <w:rsid w:val="00B33E05"/>
    <w:rsid w:val="00B40039"/>
    <w:rsid w:val="00B40700"/>
    <w:rsid w:val="00B41910"/>
    <w:rsid w:val="00B424D5"/>
    <w:rsid w:val="00B428C7"/>
    <w:rsid w:val="00B42C25"/>
    <w:rsid w:val="00B43CBF"/>
    <w:rsid w:val="00B470E0"/>
    <w:rsid w:val="00B472DC"/>
    <w:rsid w:val="00B4797D"/>
    <w:rsid w:val="00B50F2F"/>
    <w:rsid w:val="00B51038"/>
    <w:rsid w:val="00B51377"/>
    <w:rsid w:val="00B51BC2"/>
    <w:rsid w:val="00B52095"/>
    <w:rsid w:val="00B53F92"/>
    <w:rsid w:val="00B54597"/>
    <w:rsid w:val="00B54F5D"/>
    <w:rsid w:val="00B550FD"/>
    <w:rsid w:val="00B55925"/>
    <w:rsid w:val="00B56B2C"/>
    <w:rsid w:val="00B57BED"/>
    <w:rsid w:val="00B6285D"/>
    <w:rsid w:val="00B64D39"/>
    <w:rsid w:val="00B656B7"/>
    <w:rsid w:val="00B669EC"/>
    <w:rsid w:val="00B66AB7"/>
    <w:rsid w:val="00B66B14"/>
    <w:rsid w:val="00B66BA4"/>
    <w:rsid w:val="00B70C5C"/>
    <w:rsid w:val="00B70F15"/>
    <w:rsid w:val="00B72A47"/>
    <w:rsid w:val="00B76AA7"/>
    <w:rsid w:val="00B80783"/>
    <w:rsid w:val="00B80F80"/>
    <w:rsid w:val="00B8178A"/>
    <w:rsid w:val="00B8214F"/>
    <w:rsid w:val="00B83A8A"/>
    <w:rsid w:val="00B83EDA"/>
    <w:rsid w:val="00B840A6"/>
    <w:rsid w:val="00B84D74"/>
    <w:rsid w:val="00B8515D"/>
    <w:rsid w:val="00B90888"/>
    <w:rsid w:val="00B92344"/>
    <w:rsid w:val="00B92B9E"/>
    <w:rsid w:val="00B947BC"/>
    <w:rsid w:val="00B9623C"/>
    <w:rsid w:val="00B9728F"/>
    <w:rsid w:val="00B977BE"/>
    <w:rsid w:val="00B97F90"/>
    <w:rsid w:val="00BA0C39"/>
    <w:rsid w:val="00BA0CF6"/>
    <w:rsid w:val="00BA15BA"/>
    <w:rsid w:val="00BA2384"/>
    <w:rsid w:val="00BA2934"/>
    <w:rsid w:val="00BA53F8"/>
    <w:rsid w:val="00BA6201"/>
    <w:rsid w:val="00BA78A5"/>
    <w:rsid w:val="00BB1338"/>
    <w:rsid w:val="00BB251B"/>
    <w:rsid w:val="00BB264B"/>
    <w:rsid w:val="00BB3624"/>
    <w:rsid w:val="00BB3875"/>
    <w:rsid w:val="00BB3948"/>
    <w:rsid w:val="00BB3D04"/>
    <w:rsid w:val="00BC0282"/>
    <w:rsid w:val="00BC0787"/>
    <w:rsid w:val="00BC1513"/>
    <w:rsid w:val="00BC1ECB"/>
    <w:rsid w:val="00BC6E9A"/>
    <w:rsid w:val="00BC775B"/>
    <w:rsid w:val="00BC7DC8"/>
    <w:rsid w:val="00BD23A1"/>
    <w:rsid w:val="00BD461F"/>
    <w:rsid w:val="00BD55DB"/>
    <w:rsid w:val="00BE3879"/>
    <w:rsid w:val="00BE3E50"/>
    <w:rsid w:val="00BE3ED4"/>
    <w:rsid w:val="00BE690A"/>
    <w:rsid w:val="00BE6E9B"/>
    <w:rsid w:val="00BF0127"/>
    <w:rsid w:val="00BF09D7"/>
    <w:rsid w:val="00BF16B5"/>
    <w:rsid w:val="00BF262A"/>
    <w:rsid w:val="00BF43F9"/>
    <w:rsid w:val="00BF6B2D"/>
    <w:rsid w:val="00BF6FA3"/>
    <w:rsid w:val="00BF74EA"/>
    <w:rsid w:val="00BF7DC6"/>
    <w:rsid w:val="00C035F4"/>
    <w:rsid w:val="00C04BA7"/>
    <w:rsid w:val="00C05BCB"/>
    <w:rsid w:val="00C07CAE"/>
    <w:rsid w:val="00C11BDF"/>
    <w:rsid w:val="00C11E23"/>
    <w:rsid w:val="00C177D6"/>
    <w:rsid w:val="00C17D96"/>
    <w:rsid w:val="00C23691"/>
    <w:rsid w:val="00C23C50"/>
    <w:rsid w:val="00C256DA"/>
    <w:rsid w:val="00C31A9F"/>
    <w:rsid w:val="00C31B0F"/>
    <w:rsid w:val="00C31D50"/>
    <w:rsid w:val="00C32129"/>
    <w:rsid w:val="00C32A5B"/>
    <w:rsid w:val="00C33122"/>
    <w:rsid w:val="00C3314D"/>
    <w:rsid w:val="00C34260"/>
    <w:rsid w:val="00C35B5C"/>
    <w:rsid w:val="00C41D66"/>
    <w:rsid w:val="00C4203B"/>
    <w:rsid w:val="00C442B1"/>
    <w:rsid w:val="00C45236"/>
    <w:rsid w:val="00C45BC4"/>
    <w:rsid w:val="00C46190"/>
    <w:rsid w:val="00C46CB2"/>
    <w:rsid w:val="00C47BF1"/>
    <w:rsid w:val="00C505C5"/>
    <w:rsid w:val="00C51D24"/>
    <w:rsid w:val="00C521F1"/>
    <w:rsid w:val="00C527D3"/>
    <w:rsid w:val="00C52FFE"/>
    <w:rsid w:val="00C547B0"/>
    <w:rsid w:val="00C55057"/>
    <w:rsid w:val="00C60F10"/>
    <w:rsid w:val="00C612AA"/>
    <w:rsid w:val="00C61B8A"/>
    <w:rsid w:val="00C6233F"/>
    <w:rsid w:val="00C6283B"/>
    <w:rsid w:val="00C64A7D"/>
    <w:rsid w:val="00C65D14"/>
    <w:rsid w:val="00C71D77"/>
    <w:rsid w:val="00C72657"/>
    <w:rsid w:val="00C7343C"/>
    <w:rsid w:val="00C75AC7"/>
    <w:rsid w:val="00C75BC4"/>
    <w:rsid w:val="00C75EE6"/>
    <w:rsid w:val="00C7627A"/>
    <w:rsid w:val="00C7728E"/>
    <w:rsid w:val="00C8256A"/>
    <w:rsid w:val="00C85031"/>
    <w:rsid w:val="00C859B2"/>
    <w:rsid w:val="00C86B0C"/>
    <w:rsid w:val="00C8715C"/>
    <w:rsid w:val="00C871AC"/>
    <w:rsid w:val="00C87F27"/>
    <w:rsid w:val="00C93864"/>
    <w:rsid w:val="00C95ECC"/>
    <w:rsid w:val="00CA2603"/>
    <w:rsid w:val="00CA29D5"/>
    <w:rsid w:val="00CA2AAE"/>
    <w:rsid w:val="00CA5DFB"/>
    <w:rsid w:val="00CA628E"/>
    <w:rsid w:val="00CA67C3"/>
    <w:rsid w:val="00CB0387"/>
    <w:rsid w:val="00CB1120"/>
    <w:rsid w:val="00CB2E1D"/>
    <w:rsid w:val="00CB39DE"/>
    <w:rsid w:val="00CB46C1"/>
    <w:rsid w:val="00CB4D36"/>
    <w:rsid w:val="00CB6449"/>
    <w:rsid w:val="00CB6F02"/>
    <w:rsid w:val="00CB7792"/>
    <w:rsid w:val="00CB7C27"/>
    <w:rsid w:val="00CC0574"/>
    <w:rsid w:val="00CC11F7"/>
    <w:rsid w:val="00CC3AED"/>
    <w:rsid w:val="00CC6A38"/>
    <w:rsid w:val="00CC7229"/>
    <w:rsid w:val="00CD11F0"/>
    <w:rsid w:val="00CD407E"/>
    <w:rsid w:val="00CE05DE"/>
    <w:rsid w:val="00CE4714"/>
    <w:rsid w:val="00CE6BB0"/>
    <w:rsid w:val="00CF05A9"/>
    <w:rsid w:val="00CF3417"/>
    <w:rsid w:val="00CF610F"/>
    <w:rsid w:val="00CF6880"/>
    <w:rsid w:val="00D1447F"/>
    <w:rsid w:val="00D16F3E"/>
    <w:rsid w:val="00D17430"/>
    <w:rsid w:val="00D200DB"/>
    <w:rsid w:val="00D24225"/>
    <w:rsid w:val="00D24BD6"/>
    <w:rsid w:val="00D256CE"/>
    <w:rsid w:val="00D27B2D"/>
    <w:rsid w:val="00D30BB1"/>
    <w:rsid w:val="00D326D0"/>
    <w:rsid w:val="00D339A9"/>
    <w:rsid w:val="00D343E2"/>
    <w:rsid w:val="00D34F31"/>
    <w:rsid w:val="00D35063"/>
    <w:rsid w:val="00D35805"/>
    <w:rsid w:val="00D36079"/>
    <w:rsid w:val="00D40576"/>
    <w:rsid w:val="00D434C6"/>
    <w:rsid w:val="00D45DEE"/>
    <w:rsid w:val="00D45FF2"/>
    <w:rsid w:val="00D46563"/>
    <w:rsid w:val="00D46C21"/>
    <w:rsid w:val="00D47D65"/>
    <w:rsid w:val="00D50552"/>
    <w:rsid w:val="00D52395"/>
    <w:rsid w:val="00D5252B"/>
    <w:rsid w:val="00D53185"/>
    <w:rsid w:val="00D53926"/>
    <w:rsid w:val="00D55018"/>
    <w:rsid w:val="00D55731"/>
    <w:rsid w:val="00D56D2E"/>
    <w:rsid w:val="00D57647"/>
    <w:rsid w:val="00D57E90"/>
    <w:rsid w:val="00D63215"/>
    <w:rsid w:val="00D64BBF"/>
    <w:rsid w:val="00D659DB"/>
    <w:rsid w:val="00D7032C"/>
    <w:rsid w:val="00D7217E"/>
    <w:rsid w:val="00D730E8"/>
    <w:rsid w:val="00D73DDE"/>
    <w:rsid w:val="00D73FCE"/>
    <w:rsid w:val="00D74C8D"/>
    <w:rsid w:val="00D74CCB"/>
    <w:rsid w:val="00D74D59"/>
    <w:rsid w:val="00D75730"/>
    <w:rsid w:val="00D76ED9"/>
    <w:rsid w:val="00D80DE6"/>
    <w:rsid w:val="00D810E7"/>
    <w:rsid w:val="00D81D92"/>
    <w:rsid w:val="00D82853"/>
    <w:rsid w:val="00D83720"/>
    <w:rsid w:val="00D84E66"/>
    <w:rsid w:val="00D860FD"/>
    <w:rsid w:val="00D8612D"/>
    <w:rsid w:val="00D86FBE"/>
    <w:rsid w:val="00D906FC"/>
    <w:rsid w:val="00D91399"/>
    <w:rsid w:val="00D9145D"/>
    <w:rsid w:val="00D940AD"/>
    <w:rsid w:val="00D954B3"/>
    <w:rsid w:val="00D95FE1"/>
    <w:rsid w:val="00D96740"/>
    <w:rsid w:val="00D967B1"/>
    <w:rsid w:val="00DA0C98"/>
    <w:rsid w:val="00DA16C4"/>
    <w:rsid w:val="00DA39B2"/>
    <w:rsid w:val="00DA6709"/>
    <w:rsid w:val="00DB13D4"/>
    <w:rsid w:val="00DB1EC7"/>
    <w:rsid w:val="00DB331E"/>
    <w:rsid w:val="00DB37AE"/>
    <w:rsid w:val="00DB425C"/>
    <w:rsid w:val="00DB4FD7"/>
    <w:rsid w:val="00DB5990"/>
    <w:rsid w:val="00DB62B6"/>
    <w:rsid w:val="00DB6B88"/>
    <w:rsid w:val="00DB7ADA"/>
    <w:rsid w:val="00DB7E0E"/>
    <w:rsid w:val="00DC1197"/>
    <w:rsid w:val="00DC2238"/>
    <w:rsid w:val="00DC60B0"/>
    <w:rsid w:val="00DC6270"/>
    <w:rsid w:val="00DD128C"/>
    <w:rsid w:val="00DD313D"/>
    <w:rsid w:val="00DD4911"/>
    <w:rsid w:val="00DD4E22"/>
    <w:rsid w:val="00DD519C"/>
    <w:rsid w:val="00DD6A38"/>
    <w:rsid w:val="00DD7D42"/>
    <w:rsid w:val="00DE1F98"/>
    <w:rsid w:val="00DE2143"/>
    <w:rsid w:val="00DE2B52"/>
    <w:rsid w:val="00DE441D"/>
    <w:rsid w:val="00DE48F5"/>
    <w:rsid w:val="00DE5395"/>
    <w:rsid w:val="00DE54A3"/>
    <w:rsid w:val="00DE7365"/>
    <w:rsid w:val="00DF1250"/>
    <w:rsid w:val="00DF49B0"/>
    <w:rsid w:val="00DF4CA7"/>
    <w:rsid w:val="00DF4DE5"/>
    <w:rsid w:val="00E011C4"/>
    <w:rsid w:val="00E02147"/>
    <w:rsid w:val="00E02847"/>
    <w:rsid w:val="00E02903"/>
    <w:rsid w:val="00E02A2A"/>
    <w:rsid w:val="00E02F78"/>
    <w:rsid w:val="00E03BB0"/>
    <w:rsid w:val="00E04D45"/>
    <w:rsid w:val="00E05317"/>
    <w:rsid w:val="00E06B70"/>
    <w:rsid w:val="00E07825"/>
    <w:rsid w:val="00E1074D"/>
    <w:rsid w:val="00E14801"/>
    <w:rsid w:val="00E14B13"/>
    <w:rsid w:val="00E15215"/>
    <w:rsid w:val="00E153EC"/>
    <w:rsid w:val="00E25152"/>
    <w:rsid w:val="00E253B4"/>
    <w:rsid w:val="00E26301"/>
    <w:rsid w:val="00E27409"/>
    <w:rsid w:val="00E30FA0"/>
    <w:rsid w:val="00E314DC"/>
    <w:rsid w:val="00E314E4"/>
    <w:rsid w:val="00E32828"/>
    <w:rsid w:val="00E33197"/>
    <w:rsid w:val="00E34F3B"/>
    <w:rsid w:val="00E35AF5"/>
    <w:rsid w:val="00E35D9E"/>
    <w:rsid w:val="00E36B3B"/>
    <w:rsid w:val="00E37BEE"/>
    <w:rsid w:val="00E40B02"/>
    <w:rsid w:val="00E4160B"/>
    <w:rsid w:val="00E43084"/>
    <w:rsid w:val="00E4355C"/>
    <w:rsid w:val="00E448F2"/>
    <w:rsid w:val="00E4605C"/>
    <w:rsid w:val="00E5217C"/>
    <w:rsid w:val="00E53692"/>
    <w:rsid w:val="00E53FBE"/>
    <w:rsid w:val="00E54B2B"/>
    <w:rsid w:val="00E54CA6"/>
    <w:rsid w:val="00E5732A"/>
    <w:rsid w:val="00E57483"/>
    <w:rsid w:val="00E577FD"/>
    <w:rsid w:val="00E578DF"/>
    <w:rsid w:val="00E60935"/>
    <w:rsid w:val="00E60FF1"/>
    <w:rsid w:val="00E61779"/>
    <w:rsid w:val="00E62DDA"/>
    <w:rsid w:val="00E6542A"/>
    <w:rsid w:val="00E657C5"/>
    <w:rsid w:val="00E65C01"/>
    <w:rsid w:val="00E67A22"/>
    <w:rsid w:val="00E67FB6"/>
    <w:rsid w:val="00E740B8"/>
    <w:rsid w:val="00E75929"/>
    <w:rsid w:val="00E76889"/>
    <w:rsid w:val="00E77B84"/>
    <w:rsid w:val="00E805A7"/>
    <w:rsid w:val="00E8195B"/>
    <w:rsid w:val="00E82572"/>
    <w:rsid w:val="00E82F63"/>
    <w:rsid w:val="00E845F4"/>
    <w:rsid w:val="00E848A5"/>
    <w:rsid w:val="00E84A9C"/>
    <w:rsid w:val="00E86153"/>
    <w:rsid w:val="00E86523"/>
    <w:rsid w:val="00E87858"/>
    <w:rsid w:val="00E87AF3"/>
    <w:rsid w:val="00E90865"/>
    <w:rsid w:val="00E94185"/>
    <w:rsid w:val="00E95305"/>
    <w:rsid w:val="00E97E91"/>
    <w:rsid w:val="00EA0942"/>
    <w:rsid w:val="00EA1B48"/>
    <w:rsid w:val="00EA4B8E"/>
    <w:rsid w:val="00EA705A"/>
    <w:rsid w:val="00EA7A91"/>
    <w:rsid w:val="00EA7FA0"/>
    <w:rsid w:val="00EB12BD"/>
    <w:rsid w:val="00EB1FEF"/>
    <w:rsid w:val="00EB46D7"/>
    <w:rsid w:val="00EB75C5"/>
    <w:rsid w:val="00EC023E"/>
    <w:rsid w:val="00EC0759"/>
    <w:rsid w:val="00EC1C46"/>
    <w:rsid w:val="00EC23A5"/>
    <w:rsid w:val="00EC27FD"/>
    <w:rsid w:val="00EC3EFB"/>
    <w:rsid w:val="00EC52B9"/>
    <w:rsid w:val="00EC5683"/>
    <w:rsid w:val="00EC63A8"/>
    <w:rsid w:val="00ED082D"/>
    <w:rsid w:val="00ED161F"/>
    <w:rsid w:val="00ED1F4B"/>
    <w:rsid w:val="00ED3270"/>
    <w:rsid w:val="00ED56B7"/>
    <w:rsid w:val="00ED6D9A"/>
    <w:rsid w:val="00ED7B66"/>
    <w:rsid w:val="00EE12B4"/>
    <w:rsid w:val="00EE2385"/>
    <w:rsid w:val="00EE3CCD"/>
    <w:rsid w:val="00EE640D"/>
    <w:rsid w:val="00EE6C94"/>
    <w:rsid w:val="00EF104D"/>
    <w:rsid w:val="00EF13A1"/>
    <w:rsid w:val="00EF2A0B"/>
    <w:rsid w:val="00EF478B"/>
    <w:rsid w:val="00EF728D"/>
    <w:rsid w:val="00F010A0"/>
    <w:rsid w:val="00F039F3"/>
    <w:rsid w:val="00F0420F"/>
    <w:rsid w:val="00F04F53"/>
    <w:rsid w:val="00F0760A"/>
    <w:rsid w:val="00F07E98"/>
    <w:rsid w:val="00F07F89"/>
    <w:rsid w:val="00F10855"/>
    <w:rsid w:val="00F1272B"/>
    <w:rsid w:val="00F15253"/>
    <w:rsid w:val="00F15F67"/>
    <w:rsid w:val="00F1694F"/>
    <w:rsid w:val="00F17099"/>
    <w:rsid w:val="00F17817"/>
    <w:rsid w:val="00F17E19"/>
    <w:rsid w:val="00F23ECA"/>
    <w:rsid w:val="00F24F65"/>
    <w:rsid w:val="00F2710F"/>
    <w:rsid w:val="00F27ABD"/>
    <w:rsid w:val="00F27EA3"/>
    <w:rsid w:val="00F31F37"/>
    <w:rsid w:val="00F34CA6"/>
    <w:rsid w:val="00F36833"/>
    <w:rsid w:val="00F37EFA"/>
    <w:rsid w:val="00F40496"/>
    <w:rsid w:val="00F41F4D"/>
    <w:rsid w:val="00F4289D"/>
    <w:rsid w:val="00F42C74"/>
    <w:rsid w:val="00F44132"/>
    <w:rsid w:val="00F44DCB"/>
    <w:rsid w:val="00F44F26"/>
    <w:rsid w:val="00F46142"/>
    <w:rsid w:val="00F46C8A"/>
    <w:rsid w:val="00F47102"/>
    <w:rsid w:val="00F504A1"/>
    <w:rsid w:val="00F50953"/>
    <w:rsid w:val="00F50EE8"/>
    <w:rsid w:val="00F51CF5"/>
    <w:rsid w:val="00F525B9"/>
    <w:rsid w:val="00F53B9B"/>
    <w:rsid w:val="00F5745B"/>
    <w:rsid w:val="00F575EB"/>
    <w:rsid w:val="00F62253"/>
    <w:rsid w:val="00F62C2C"/>
    <w:rsid w:val="00F633F4"/>
    <w:rsid w:val="00F66AB7"/>
    <w:rsid w:val="00F67E08"/>
    <w:rsid w:val="00F70BE6"/>
    <w:rsid w:val="00F748FF"/>
    <w:rsid w:val="00F7668E"/>
    <w:rsid w:val="00F76AC2"/>
    <w:rsid w:val="00F77114"/>
    <w:rsid w:val="00F838A9"/>
    <w:rsid w:val="00F8496F"/>
    <w:rsid w:val="00F84B9D"/>
    <w:rsid w:val="00F863E1"/>
    <w:rsid w:val="00F86665"/>
    <w:rsid w:val="00F86F45"/>
    <w:rsid w:val="00F87A66"/>
    <w:rsid w:val="00F90055"/>
    <w:rsid w:val="00F90DA9"/>
    <w:rsid w:val="00F9126B"/>
    <w:rsid w:val="00F91DBA"/>
    <w:rsid w:val="00F92B37"/>
    <w:rsid w:val="00F93273"/>
    <w:rsid w:val="00F948B0"/>
    <w:rsid w:val="00F95322"/>
    <w:rsid w:val="00F96C1A"/>
    <w:rsid w:val="00F979CF"/>
    <w:rsid w:val="00FA2E2E"/>
    <w:rsid w:val="00FA3CC3"/>
    <w:rsid w:val="00FA60D5"/>
    <w:rsid w:val="00FA73D4"/>
    <w:rsid w:val="00FB0AF0"/>
    <w:rsid w:val="00FB7D1E"/>
    <w:rsid w:val="00FC11A3"/>
    <w:rsid w:val="00FC2479"/>
    <w:rsid w:val="00FC503A"/>
    <w:rsid w:val="00FC7419"/>
    <w:rsid w:val="00FD007D"/>
    <w:rsid w:val="00FD0795"/>
    <w:rsid w:val="00FD21DB"/>
    <w:rsid w:val="00FD7D7B"/>
    <w:rsid w:val="00FE0118"/>
    <w:rsid w:val="00FE4304"/>
    <w:rsid w:val="00FE4E3D"/>
    <w:rsid w:val="00FE4F2C"/>
    <w:rsid w:val="00FE505D"/>
    <w:rsid w:val="00FE5EEF"/>
    <w:rsid w:val="00FF072E"/>
    <w:rsid w:val="00FF1532"/>
    <w:rsid w:val="00FF3245"/>
    <w:rsid w:val="01102903"/>
    <w:rsid w:val="02592D12"/>
    <w:rsid w:val="0335201B"/>
    <w:rsid w:val="0383CACE"/>
    <w:rsid w:val="056738AA"/>
    <w:rsid w:val="058C00E5"/>
    <w:rsid w:val="089BDCE6"/>
    <w:rsid w:val="08B626F5"/>
    <w:rsid w:val="0A03A783"/>
    <w:rsid w:val="0CCA27A6"/>
    <w:rsid w:val="0D598B92"/>
    <w:rsid w:val="0E943D16"/>
    <w:rsid w:val="0F484AEA"/>
    <w:rsid w:val="0F629344"/>
    <w:rsid w:val="10AE01FC"/>
    <w:rsid w:val="10E7D53C"/>
    <w:rsid w:val="1126287F"/>
    <w:rsid w:val="114FB418"/>
    <w:rsid w:val="134E8D68"/>
    <w:rsid w:val="13832685"/>
    <w:rsid w:val="15A5F8A1"/>
    <w:rsid w:val="169C8199"/>
    <w:rsid w:val="193C8769"/>
    <w:rsid w:val="1A685992"/>
    <w:rsid w:val="1B25AA6F"/>
    <w:rsid w:val="1B34CD51"/>
    <w:rsid w:val="1B450B6A"/>
    <w:rsid w:val="1C0FFBCB"/>
    <w:rsid w:val="1C53818F"/>
    <w:rsid w:val="1D98E7C0"/>
    <w:rsid w:val="1DFF506E"/>
    <w:rsid w:val="1EC939A3"/>
    <w:rsid w:val="1EED2CC0"/>
    <w:rsid w:val="1F3006D4"/>
    <w:rsid w:val="1F5E6737"/>
    <w:rsid w:val="212FA608"/>
    <w:rsid w:val="2186AC53"/>
    <w:rsid w:val="21B8A30C"/>
    <w:rsid w:val="221DF490"/>
    <w:rsid w:val="22FA6390"/>
    <w:rsid w:val="25B557B6"/>
    <w:rsid w:val="26603E19"/>
    <w:rsid w:val="27431A8D"/>
    <w:rsid w:val="28E86BAF"/>
    <w:rsid w:val="295C3A98"/>
    <w:rsid w:val="2964C9EB"/>
    <w:rsid w:val="2CF1628C"/>
    <w:rsid w:val="2DD3167A"/>
    <w:rsid w:val="2DF44DE4"/>
    <w:rsid w:val="2E18EEFA"/>
    <w:rsid w:val="2F066335"/>
    <w:rsid w:val="2F23FBC9"/>
    <w:rsid w:val="3037BF58"/>
    <w:rsid w:val="314B0C5F"/>
    <w:rsid w:val="31558E31"/>
    <w:rsid w:val="32425384"/>
    <w:rsid w:val="330512BE"/>
    <w:rsid w:val="33F2F02F"/>
    <w:rsid w:val="340E0E56"/>
    <w:rsid w:val="37A7D93B"/>
    <w:rsid w:val="3B30BFC5"/>
    <w:rsid w:val="3BDEA0CF"/>
    <w:rsid w:val="3BFA7F5E"/>
    <w:rsid w:val="3DE3D74B"/>
    <w:rsid w:val="3EBB8723"/>
    <w:rsid w:val="3F316D0B"/>
    <w:rsid w:val="42BE5C57"/>
    <w:rsid w:val="4393E96C"/>
    <w:rsid w:val="449E2E5F"/>
    <w:rsid w:val="44FBCC6C"/>
    <w:rsid w:val="462BA741"/>
    <w:rsid w:val="46370BDF"/>
    <w:rsid w:val="47BFDF61"/>
    <w:rsid w:val="48007A99"/>
    <w:rsid w:val="4ACF5165"/>
    <w:rsid w:val="4BD0ED74"/>
    <w:rsid w:val="4EE4890B"/>
    <w:rsid w:val="4F5B764C"/>
    <w:rsid w:val="4FFBE49F"/>
    <w:rsid w:val="528E46D1"/>
    <w:rsid w:val="52ABC33F"/>
    <w:rsid w:val="54565A5E"/>
    <w:rsid w:val="55AB4DE0"/>
    <w:rsid w:val="567B7799"/>
    <w:rsid w:val="57CA84FD"/>
    <w:rsid w:val="5A4626DD"/>
    <w:rsid w:val="5BF05B6D"/>
    <w:rsid w:val="5C104932"/>
    <w:rsid w:val="5CB2B21D"/>
    <w:rsid w:val="5F6B2E72"/>
    <w:rsid w:val="607BEF89"/>
    <w:rsid w:val="60EA60CF"/>
    <w:rsid w:val="61F43339"/>
    <w:rsid w:val="6230CE83"/>
    <w:rsid w:val="62349A62"/>
    <w:rsid w:val="62AAC9DD"/>
    <w:rsid w:val="64767DF1"/>
    <w:rsid w:val="664C7BCB"/>
    <w:rsid w:val="6717AEA8"/>
    <w:rsid w:val="675E59BA"/>
    <w:rsid w:val="6BA5C759"/>
    <w:rsid w:val="6D55825D"/>
    <w:rsid w:val="6E116D9C"/>
    <w:rsid w:val="6E6316A2"/>
    <w:rsid w:val="6ED728A9"/>
    <w:rsid w:val="6FD88F64"/>
    <w:rsid w:val="718B711E"/>
    <w:rsid w:val="7309760C"/>
    <w:rsid w:val="74779FC8"/>
    <w:rsid w:val="74D9F9CC"/>
    <w:rsid w:val="75040879"/>
    <w:rsid w:val="753B387C"/>
    <w:rsid w:val="75A61C82"/>
    <w:rsid w:val="75FD4B62"/>
    <w:rsid w:val="760BDD4A"/>
    <w:rsid w:val="7C1FBB75"/>
    <w:rsid w:val="7C4D28EE"/>
    <w:rsid w:val="7CCCEF12"/>
    <w:rsid w:val="7CDDCB7A"/>
    <w:rsid w:val="7EAE2316"/>
    <w:rsid w:val="7F64A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E284"/>
  <w15:chartTrackingRefBased/>
  <w15:docId w15:val="{1A230A6E-C87A-4489-8EE5-9C5A053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6672"/>
    <w:rPr>
      <w:rFonts w:ascii="Times New Roman" w:hAnsi="Times New Roman"/>
      <w:sz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37C18"/>
    <w:pPr>
      <w:keepNext/>
      <w:keepLines/>
      <w:spacing w:before="240" w:after="0" w:line="240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4464CE"/>
    <w:pPr>
      <w:keepNext/>
      <w:keepLines/>
      <w:spacing w:before="160" w:after="120" w:line="24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A81B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9744AC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ietosrezervavimoenklotekstas">
    <w:name w:val="Placeholder Text"/>
    <w:basedOn w:val="Numatytasispastraiposriftas"/>
    <w:uiPriority w:val="99"/>
    <w:semiHidden/>
    <w:rsid w:val="009744AC"/>
    <w:rPr>
      <w:color w:val="808080"/>
    </w:rPr>
  </w:style>
  <w:style w:type="paragraph" w:styleId="Sraopastraipa">
    <w:name w:val="List Paragraph"/>
    <w:basedOn w:val="prastasis"/>
    <w:link w:val="SraopastraipaDiagrama"/>
    <w:uiPriority w:val="34"/>
    <w:qFormat/>
    <w:rsid w:val="00F9126B"/>
    <w:pPr>
      <w:ind w:left="720"/>
      <w:contextualSpacing/>
    </w:pPr>
  </w:style>
  <w:style w:type="paragraph" w:styleId="Antrat">
    <w:name w:val="caption"/>
    <w:basedOn w:val="prastasis"/>
    <w:next w:val="prastasis"/>
    <w:link w:val="AntratDiagrama"/>
    <w:uiPriority w:val="35"/>
    <w:unhideWhenUsed/>
    <w:qFormat/>
    <w:rsid w:val="00A84F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8876A0"/>
    <w:rPr>
      <w:rFonts w:ascii="Times New Roman" w:eastAsiaTheme="majorEastAsia" w:hAnsi="Times New Roman" w:cstheme="majorBidi"/>
      <w:b/>
      <w:sz w:val="28"/>
      <w:szCs w:val="32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876A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A81B6B"/>
    <w:pPr>
      <w:spacing w:after="100" w:line="360" w:lineRule="auto"/>
    </w:pPr>
  </w:style>
  <w:style w:type="character" w:styleId="Hipersaitas">
    <w:name w:val="Hyperlink"/>
    <w:basedOn w:val="Numatytasispastraiposriftas"/>
    <w:uiPriority w:val="99"/>
    <w:unhideWhenUsed/>
    <w:rsid w:val="008876A0"/>
    <w:rPr>
      <w:color w:val="0563C1" w:themeColor="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0843D1"/>
    <w:rPr>
      <w:rFonts w:ascii="Times New Roman" w:eastAsiaTheme="majorEastAsia" w:hAnsi="Times New Roman" w:cstheme="majorBidi"/>
      <w:b/>
      <w:sz w:val="24"/>
      <w:szCs w:val="26"/>
    </w:rPr>
  </w:style>
  <w:style w:type="paragraph" w:styleId="Turinys2">
    <w:name w:val="toc 2"/>
    <w:basedOn w:val="prastasis"/>
    <w:next w:val="prastasis"/>
    <w:autoRedefine/>
    <w:uiPriority w:val="39"/>
    <w:unhideWhenUsed/>
    <w:rsid w:val="008876A0"/>
    <w:pPr>
      <w:spacing w:after="100"/>
      <w:ind w:left="220"/>
    </w:pPr>
  </w:style>
  <w:style w:type="character" w:customStyle="1" w:styleId="SraopastraipaDiagrama">
    <w:name w:val="Sąrašo pastraipa Diagrama"/>
    <w:basedOn w:val="Numatytasispastraiposriftas"/>
    <w:link w:val="Sraopastraipa"/>
    <w:uiPriority w:val="34"/>
    <w:locked/>
    <w:rsid w:val="008876A0"/>
  </w:style>
  <w:style w:type="paragraph" w:styleId="Antrats">
    <w:name w:val="header"/>
    <w:basedOn w:val="prastasis"/>
    <w:link w:val="AntratsDiagrama"/>
    <w:uiPriority w:val="99"/>
    <w:unhideWhenUsed/>
    <w:rsid w:val="00F8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86665"/>
    <w:rPr>
      <w:rFonts w:ascii="Times New Roman" w:hAnsi="Times New Roman"/>
      <w:sz w:val="24"/>
    </w:rPr>
  </w:style>
  <w:style w:type="paragraph" w:styleId="Porat">
    <w:name w:val="footer"/>
    <w:basedOn w:val="prastasis"/>
    <w:link w:val="PoratDiagrama"/>
    <w:uiPriority w:val="99"/>
    <w:unhideWhenUsed/>
    <w:rsid w:val="00F8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86665"/>
    <w:rPr>
      <w:rFonts w:ascii="Times New Roman" w:hAnsi="Times New Roman"/>
      <w:sz w:val="24"/>
    </w:rPr>
  </w:style>
  <w:style w:type="paragraph" w:customStyle="1" w:styleId="pav">
    <w:name w:val="pav"/>
    <w:basedOn w:val="Antrat"/>
    <w:link w:val="pavChar"/>
    <w:qFormat/>
    <w:rsid w:val="00924EB4"/>
    <w:rPr>
      <w:b/>
      <w:bCs/>
      <w:i w:val="0"/>
      <w:iCs w:val="0"/>
      <w:color w:val="auto"/>
      <w:sz w:val="22"/>
      <w:szCs w:val="22"/>
    </w:rPr>
  </w:style>
  <w:style w:type="paragraph" w:styleId="Turinys3">
    <w:name w:val="toc 3"/>
    <w:basedOn w:val="prastasis"/>
    <w:next w:val="prastasis"/>
    <w:autoRedefine/>
    <w:uiPriority w:val="39"/>
    <w:unhideWhenUsed/>
    <w:rsid w:val="00924EB4"/>
    <w:pPr>
      <w:spacing w:after="100"/>
      <w:ind w:left="440"/>
    </w:pPr>
    <w:rPr>
      <w:rFonts w:asciiTheme="minorHAnsi" w:eastAsiaTheme="minorEastAsia" w:hAnsiTheme="minorHAnsi" w:cs="Times New Roman"/>
      <w:sz w:val="22"/>
      <w:lang w:eastAsia="lt-LT"/>
    </w:rPr>
  </w:style>
  <w:style w:type="character" w:customStyle="1" w:styleId="AntratDiagrama">
    <w:name w:val="Antraštė Diagrama"/>
    <w:basedOn w:val="Numatytasispastraiposriftas"/>
    <w:link w:val="Antrat"/>
    <w:uiPriority w:val="35"/>
    <w:rsid w:val="00924EB4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pavChar">
    <w:name w:val="pav Char"/>
    <w:basedOn w:val="AntratDiagrama"/>
    <w:link w:val="pav"/>
    <w:rsid w:val="00924EB4"/>
    <w:rPr>
      <w:rFonts w:ascii="Times New Roman" w:hAnsi="Times New Roman"/>
      <w:b/>
      <w:bCs/>
      <w:i w:val="0"/>
      <w:iCs w:val="0"/>
      <w:color w:val="44546A" w:themeColor="text2"/>
      <w:sz w:val="18"/>
      <w:szCs w:val="18"/>
    </w:rPr>
  </w:style>
  <w:style w:type="paragraph" w:styleId="Iliustracijsraas">
    <w:name w:val="table of figures"/>
    <w:basedOn w:val="prastasis"/>
    <w:next w:val="prastasis"/>
    <w:uiPriority w:val="99"/>
    <w:unhideWhenUsed/>
    <w:rsid w:val="00B00BBB"/>
    <w:pPr>
      <w:spacing w:after="0" w:line="360" w:lineRule="auto"/>
    </w:pPr>
  </w:style>
  <w:style w:type="character" w:styleId="Neapdorotaspaminjimas">
    <w:name w:val="Unresolved Mention"/>
    <w:basedOn w:val="Numatytasispastraiposriftas"/>
    <w:uiPriority w:val="99"/>
    <w:semiHidden/>
    <w:unhideWhenUsed/>
    <w:rsid w:val="00B57BED"/>
    <w:rPr>
      <w:color w:val="605E5C"/>
      <w:shd w:val="clear" w:color="auto" w:fill="E1DFDD"/>
    </w:rPr>
  </w:style>
  <w:style w:type="paragraph" w:customStyle="1" w:styleId="poskyriai">
    <w:name w:val="poskyriai"/>
    <w:basedOn w:val="prastasis"/>
    <w:link w:val="poskyriaiChar"/>
    <w:qFormat/>
    <w:rsid w:val="007032D0"/>
    <w:pPr>
      <w:ind w:firstLine="0"/>
    </w:pPr>
    <w:rPr>
      <w:b/>
    </w:rPr>
  </w:style>
  <w:style w:type="character" w:customStyle="1" w:styleId="poskyriaiChar">
    <w:name w:val="poskyriai Char"/>
    <w:basedOn w:val="Numatytasispastraiposriftas"/>
    <w:link w:val="poskyriai"/>
    <w:rsid w:val="007032D0"/>
    <w:rPr>
      <w:rFonts w:ascii="Times New Roman" w:hAnsi="Times New Roman"/>
      <w:b/>
      <w:sz w:val="24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5129E7"/>
    <w:rPr>
      <w:color w:val="954F72" w:themeColor="followedHyperlink"/>
      <w:u w:val="single"/>
    </w:rPr>
  </w:style>
  <w:style w:type="paragraph" w:styleId="prastasiniatinklio">
    <w:name w:val="Normal (Web)"/>
    <w:basedOn w:val="prastasis"/>
    <w:uiPriority w:val="99"/>
    <w:semiHidden/>
    <w:unhideWhenUsed/>
    <w:rsid w:val="006D426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lt-LT"/>
    </w:rPr>
  </w:style>
  <w:style w:type="paragraph" w:customStyle="1" w:styleId="paragraph">
    <w:name w:val="paragraph"/>
    <w:basedOn w:val="prastasis"/>
    <w:rsid w:val="0058757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lt-LT"/>
    </w:rPr>
  </w:style>
  <w:style w:type="character" w:customStyle="1" w:styleId="normaltextrun">
    <w:name w:val="normaltextrun"/>
    <w:basedOn w:val="Numatytasispastraiposriftas"/>
    <w:rsid w:val="0058757C"/>
  </w:style>
  <w:style w:type="character" w:customStyle="1" w:styleId="eop">
    <w:name w:val="eop"/>
    <w:basedOn w:val="Numatytasispastraiposriftas"/>
    <w:rsid w:val="0058757C"/>
  </w:style>
  <w:style w:type="paragraph" w:styleId="Pataisymai">
    <w:name w:val="Revision"/>
    <w:hidden/>
    <w:uiPriority w:val="99"/>
    <w:semiHidden/>
    <w:rsid w:val="00D343E2"/>
    <w:pPr>
      <w:spacing w:after="0" w:line="240" w:lineRule="auto"/>
      <w:ind w:firstLine="0"/>
    </w:pPr>
    <w:rPr>
      <w:rFonts w:ascii="Times New Roman" w:hAnsi="Times New Roman"/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D34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D343E2"/>
    <w:rPr>
      <w:rFonts w:ascii="Segoe UI" w:hAnsi="Segoe UI" w:cs="Segoe UI"/>
      <w:sz w:val="18"/>
      <w:szCs w:val="18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A81B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241439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769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0229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7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330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56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00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452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12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69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1949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155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740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5438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261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700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05075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6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77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3896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251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802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838483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869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174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156712">
      <w:bodyDiv w:val="1"/>
      <w:marLeft w:val="3600"/>
      <w:marRight w:val="0"/>
      <w:marTop w:val="0"/>
      <w:marBottom w:val="3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9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0331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as\Desktop\Studijos\Informatikos%20Ivadas\Sablon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78354878D442C2B5E25E027D213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EAB6-FE40-4364-AD91-1B1791B8E661}"/>
      </w:docPartPr>
      <w:docPartBody>
        <w:p w:rsidR="00EE3802" w:rsidRDefault="009E4985">
          <w:pPr>
            <w:pStyle w:val="E378354878D442C2B5E25E027D213E95"/>
          </w:pPr>
          <w:r w:rsidRPr="00263CDC">
            <w:rPr>
              <w:rStyle w:val="Vietosrezervavimoenklotekstas"/>
            </w:rPr>
            <w:t>Choose an item.</w:t>
          </w:r>
        </w:p>
      </w:docPartBody>
    </w:docPart>
    <w:docPart>
      <w:docPartPr>
        <w:name w:val="94915DC3ED714BF89CA7855C4E05E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A8B4D-7499-480C-B272-71A2424C4B96}"/>
      </w:docPartPr>
      <w:docPartBody>
        <w:p w:rsidR="00EE3802" w:rsidRDefault="0017711B" w:rsidP="0017711B">
          <w:pPr>
            <w:pStyle w:val="94915DC3ED714BF89CA7855C4E05EF5D1"/>
          </w:pPr>
          <w:r>
            <w:rPr>
              <w:rFonts w:cs="Times New Roman"/>
              <w:szCs w:val="24"/>
            </w:rPr>
            <w:t>Dėstytojų sąrašas</w:t>
          </w:r>
        </w:p>
      </w:docPartBody>
    </w:docPart>
    <w:docPart>
      <w:docPartPr>
        <w:name w:val="F84D8F1EA38C44E8A85B3E4E2A905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C851E-6681-4344-92FB-87E4AC9A3B2A}"/>
      </w:docPartPr>
      <w:docPartBody>
        <w:p w:rsidR="004836ED" w:rsidRDefault="009E4985">
          <w:pPr>
            <w:pStyle w:val="F84D8F1EA38C44E8A85B3E4E2A905487"/>
          </w:pPr>
          <w:r w:rsidRPr="00263CDC">
            <w:rPr>
              <w:rStyle w:val="Vietosrezervavimoenklotekstas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85"/>
    <w:rsid w:val="00001F30"/>
    <w:rsid w:val="00047DBB"/>
    <w:rsid w:val="000515C0"/>
    <w:rsid w:val="00062724"/>
    <w:rsid w:val="000C4438"/>
    <w:rsid w:val="0013746E"/>
    <w:rsid w:val="00146775"/>
    <w:rsid w:val="00165878"/>
    <w:rsid w:val="0017711B"/>
    <w:rsid w:val="0024454C"/>
    <w:rsid w:val="003204E7"/>
    <w:rsid w:val="00367BD3"/>
    <w:rsid w:val="00376E4A"/>
    <w:rsid w:val="003E0FE4"/>
    <w:rsid w:val="004562C3"/>
    <w:rsid w:val="004836ED"/>
    <w:rsid w:val="005728F6"/>
    <w:rsid w:val="005B4FF0"/>
    <w:rsid w:val="00620299"/>
    <w:rsid w:val="006468C5"/>
    <w:rsid w:val="00671305"/>
    <w:rsid w:val="007150CE"/>
    <w:rsid w:val="007C0F42"/>
    <w:rsid w:val="007D2384"/>
    <w:rsid w:val="007D3F4A"/>
    <w:rsid w:val="007E4B6E"/>
    <w:rsid w:val="00867DC8"/>
    <w:rsid w:val="00887057"/>
    <w:rsid w:val="008A740A"/>
    <w:rsid w:val="009E4985"/>
    <w:rsid w:val="00A618CA"/>
    <w:rsid w:val="00A73E46"/>
    <w:rsid w:val="00A97CA5"/>
    <w:rsid w:val="00B322B5"/>
    <w:rsid w:val="00B51763"/>
    <w:rsid w:val="00B71E1B"/>
    <w:rsid w:val="00BC4FB6"/>
    <w:rsid w:val="00C63E9B"/>
    <w:rsid w:val="00D002E7"/>
    <w:rsid w:val="00D857E9"/>
    <w:rsid w:val="00D94B89"/>
    <w:rsid w:val="00E27218"/>
    <w:rsid w:val="00E806B3"/>
    <w:rsid w:val="00E97D78"/>
    <w:rsid w:val="00EE3802"/>
    <w:rsid w:val="00F005B4"/>
    <w:rsid w:val="00F81E44"/>
    <w:rsid w:val="00F8230C"/>
    <w:rsid w:val="00F86AA9"/>
    <w:rsid w:val="00F87E04"/>
    <w:rsid w:val="00FA3EC8"/>
    <w:rsid w:val="00FB3C95"/>
    <w:rsid w:val="00FE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17711B"/>
    <w:rPr>
      <w:color w:val="808080"/>
    </w:rPr>
  </w:style>
  <w:style w:type="paragraph" w:customStyle="1" w:styleId="8D8E9352F55243A2B3BA3C569C108B9A">
    <w:name w:val="8D8E9352F55243A2B3BA3C569C108B9A"/>
  </w:style>
  <w:style w:type="paragraph" w:customStyle="1" w:styleId="E378354878D442C2B5E25E027D213E95">
    <w:name w:val="E378354878D442C2B5E25E027D213E95"/>
  </w:style>
  <w:style w:type="paragraph" w:customStyle="1" w:styleId="94915DC3ED714BF89CA7855C4E05EF5D">
    <w:name w:val="94915DC3ED714BF89CA7855C4E05EF5D"/>
  </w:style>
  <w:style w:type="paragraph" w:customStyle="1" w:styleId="CCF970BB70B34B938D84AE3D141FE074">
    <w:name w:val="CCF970BB70B34B938D84AE3D141FE074"/>
    <w:rsid w:val="006468C5"/>
  </w:style>
  <w:style w:type="paragraph" w:customStyle="1" w:styleId="2AFCA6EB466F40B18F2A65F44AC26E22">
    <w:name w:val="2AFCA6EB466F40B18F2A65F44AC26E22"/>
    <w:rsid w:val="006468C5"/>
  </w:style>
  <w:style w:type="paragraph" w:customStyle="1" w:styleId="9449762F8ED94B889048520E3A0167D5">
    <w:name w:val="9449762F8ED94B889048520E3A0167D5"/>
    <w:rsid w:val="006468C5"/>
  </w:style>
  <w:style w:type="paragraph" w:customStyle="1" w:styleId="D580E048A3CC48D8A0DB3CDFC0044C35">
    <w:name w:val="D580E048A3CC48D8A0DB3CDFC0044C35"/>
  </w:style>
  <w:style w:type="paragraph" w:customStyle="1" w:styleId="309DED17A247442585AA2246EE25831F">
    <w:name w:val="309DED17A247442585AA2246EE25831F"/>
  </w:style>
  <w:style w:type="paragraph" w:customStyle="1" w:styleId="BF623D64A4C14C52A8CB4EBB9D75BA4F">
    <w:name w:val="BF623D64A4C14C52A8CB4EBB9D75BA4F"/>
  </w:style>
  <w:style w:type="paragraph" w:customStyle="1" w:styleId="CDF3178CC599457AA551717726463963">
    <w:name w:val="CDF3178CC599457AA551717726463963"/>
  </w:style>
  <w:style w:type="paragraph" w:customStyle="1" w:styleId="856C7820BB404D4C8092AD441A00C94E">
    <w:name w:val="856C7820BB404D4C8092AD441A00C94E"/>
  </w:style>
  <w:style w:type="paragraph" w:customStyle="1" w:styleId="EE9B4605472947B6BC10BC50CEC5BC6A">
    <w:name w:val="EE9B4605472947B6BC10BC50CEC5BC6A"/>
  </w:style>
  <w:style w:type="paragraph" w:customStyle="1" w:styleId="02E5A83108034A2382BC65CB0ED36291">
    <w:name w:val="02E5A83108034A2382BC65CB0ED36291"/>
  </w:style>
  <w:style w:type="paragraph" w:customStyle="1" w:styleId="956C51FA206641438954483C906F1DDD">
    <w:name w:val="956C51FA206641438954483C906F1DDD"/>
  </w:style>
  <w:style w:type="paragraph" w:customStyle="1" w:styleId="638B3B5861C941428D97182B370523D0">
    <w:name w:val="638B3B5861C941428D97182B370523D0"/>
  </w:style>
  <w:style w:type="paragraph" w:customStyle="1" w:styleId="5EB9A57025E04292A0F3E5AA0E4A4A8B">
    <w:name w:val="5EB9A57025E04292A0F3E5AA0E4A4A8B"/>
  </w:style>
  <w:style w:type="paragraph" w:customStyle="1" w:styleId="21167CB2C4354283BB3B0D88DE2DB6B3">
    <w:name w:val="21167CB2C4354283BB3B0D88DE2DB6B3"/>
  </w:style>
  <w:style w:type="paragraph" w:customStyle="1" w:styleId="6A778B06CDD04BFD98C5C4456B873E7F">
    <w:name w:val="6A778B06CDD04BFD98C5C4456B873E7F"/>
  </w:style>
  <w:style w:type="paragraph" w:customStyle="1" w:styleId="B11D3FD2D662456AA7EB755B6048211F">
    <w:name w:val="B11D3FD2D662456AA7EB755B6048211F"/>
  </w:style>
  <w:style w:type="paragraph" w:customStyle="1" w:styleId="A8E58BFB8CCC40FF8232CBA947B5BF64">
    <w:name w:val="A8E58BFB8CCC40FF8232CBA947B5BF64"/>
  </w:style>
  <w:style w:type="paragraph" w:customStyle="1" w:styleId="885969CA9F5743719D57A54E457D9A2B">
    <w:name w:val="885969CA9F5743719D57A54E457D9A2B"/>
  </w:style>
  <w:style w:type="paragraph" w:customStyle="1" w:styleId="F518375D6FC244F09AD926D80394A3F8">
    <w:name w:val="F518375D6FC244F09AD926D80394A3F8"/>
  </w:style>
  <w:style w:type="paragraph" w:customStyle="1" w:styleId="5143F56174724F8A851B4C3A28E98D78">
    <w:name w:val="5143F56174724F8A851B4C3A28E98D78"/>
  </w:style>
  <w:style w:type="paragraph" w:customStyle="1" w:styleId="F84D8F1EA38C44E8A85B3E4E2A905487">
    <w:name w:val="F84D8F1EA38C44E8A85B3E4E2A905487"/>
  </w:style>
  <w:style w:type="paragraph" w:customStyle="1" w:styleId="94915DC3ED714BF89CA7855C4E05EF5D1">
    <w:name w:val="94915DC3ED714BF89CA7855C4E05EF5D1"/>
    <w:rsid w:val="0017711B"/>
    <w:pPr>
      <w:ind w:firstLine="284"/>
    </w:pPr>
    <w:rPr>
      <w:rFonts w:ascii="Times New Roman" w:eastAsiaTheme="minorHAnsi" w:hAnsi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CA03095A8AE46A6367EB076AC1458" ma:contentTypeVersion="5" ma:contentTypeDescription="Create a new document." ma:contentTypeScope="" ma:versionID="10d1586d76567f9bdc011e5ddbf01286">
  <xsd:schema xmlns:xsd="http://www.w3.org/2001/XMLSchema" xmlns:xs="http://www.w3.org/2001/XMLSchema" xmlns:p="http://schemas.microsoft.com/office/2006/metadata/properties" xmlns:ns3="1e286667-778c-463c-8a65-c423163faa6e" xmlns:ns4="ce2a5a70-8cbe-4a82-a24d-63c1ce0b05f0" targetNamespace="http://schemas.microsoft.com/office/2006/metadata/properties" ma:root="true" ma:fieldsID="9631deb95a7270cdb60e14209ab81d26" ns3:_="" ns4:_="">
    <xsd:import namespace="1e286667-778c-463c-8a65-c423163faa6e"/>
    <xsd:import namespace="ce2a5a70-8cbe-4a82-a24d-63c1ce0b05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86667-778c-463c-8a65-c423163fa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a5a70-8cbe-4a82-a24d-63c1ce0b05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F7D69-AA6F-4C2F-9481-396ECC5CD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CC5425-FE0E-4EE1-ADFC-7728B9AC38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8B0638-0C8F-4EC5-AE6B-BD6D0B775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86667-778c-463c-8a65-c423163faa6e"/>
    <ds:schemaRef ds:uri="ce2a5a70-8cbe-4a82-a24d-63c1ce0b05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5A90CC-FDA8-4E36-8ED4-8C7D8712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Sablonas</Template>
  <TotalTime>5</TotalTime>
  <Pages>8</Pages>
  <Words>5424</Words>
  <Characters>3093</Characters>
  <Application>Microsoft Office Word</Application>
  <DocSecurity>0</DocSecurity>
  <Lines>25</Lines>
  <Paragraphs>16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Lajevski</dc:creator>
  <cp:keywords/>
  <dc:description/>
  <cp:lastModifiedBy>Julian Lajevski</cp:lastModifiedBy>
  <cp:revision>8</cp:revision>
  <dcterms:created xsi:type="dcterms:W3CDTF">2020-12-15T17:12:00Z</dcterms:created>
  <dcterms:modified xsi:type="dcterms:W3CDTF">2020-12-15T17:16:00Z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0x010100F7ECA03095A8AE46A6367EB076AC1458</vt:lpwstr>
  </property>
</Properties>
</file>